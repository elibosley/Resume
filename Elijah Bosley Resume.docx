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page" w:horzAnchor="margin" w:tblpXSpec="center" w:tblpY="627"/>
        <w:tblW w:w="5302" w:type="pct"/>
        <w:tblLayout w:type="fixed"/>
        <w:tblCellMar>
          <w:top w:w="14" w:type="dxa"/>
          <w:left w:w="144" w:type="dxa"/>
          <w:bottom w:w="14" w:type="dxa"/>
          <w:right w:w="144" w:type="dxa"/>
        </w:tblCellMar>
        <w:tblLook w:val="04A0" w:firstRow="1" w:lastRow="0" w:firstColumn="1" w:lastColumn="0" w:noHBand="0" w:noVBand="1"/>
      </w:tblPr>
      <w:tblGrid>
        <w:gridCol w:w="1440"/>
        <w:gridCol w:w="8099"/>
        <w:gridCol w:w="1303"/>
      </w:tblGrid>
      <w:tr w:rsidR="00D65D5E" w:rsidRPr="00E256EE" w14:paraId="27982878" w14:textId="77777777" w:rsidTr="00F60666">
        <w:trPr>
          <w:trHeight w:val="886"/>
        </w:trPr>
        <w:tc>
          <w:tcPr>
            <w:tcW w:w="664" w:type="pct"/>
          </w:tcPr>
          <w:p w14:paraId="67F8F7C8" w14:textId="77777777" w:rsidR="00D65D5E" w:rsidRPr="00E256EE" w:rsidRDefault="00D65D5E" w:rsidP="00D65D5E">
            <w:pPr>
              <w:pStyle w:val="Heading1"/>
              <w:pBdr>
                <w:right w:val="none" w:sz="0" w:space="0" w:color="auto"/>
              </w:pBdr>
              <w:rPr>
                <w:rFonts w:ascii="Calibri" w:hAnsi="Calibri" w:cstheme="minorHAnsi"/>
              </w:rPr>
            </w:pPr>
          </w:p>
        </w:tc>
        <w:tc>
          <w:tcPr>
            <w:tcW w:w="4336" w:type="pct"/>
            <w:gridSpan w:val="2"/>
          </w:tcPr>
          <w:p w14:paraId="5546B295" w14:textId="280A4725" w:rsidR="00D65D5E" w:rsidRPr="00E256EE" w:rsidRDefault="00D65D5E" w:rsidP="00D65D5E">
            <w:pPr>
              <w:pStyle w:val="Name"/>
              <w:rPr>
                <w:rFonts w:ascii="Calibri" w:hAnsi="Calibri" w:cstheme="minorHAnsi"/>
                <w:color w:val="1C6194" w:themeColor="accent6" w:themeShade="BF"/>
                <w:sz w:val="52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52"/>
              </w:rPr>
              <w:t xml:space="preserve">EliJAh Bosley </w:t>
            </w:r>
            <w:r w:rsidR="00233E6A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e</w:t>
            </w:r>
            <w:r w:rsidRPr="00E256EE">
              <w:rPr>
                <w:rFonts w:ascii="Calibri" w:hAnsi="Calibri" w:cstheme="minorHAnsi"/>
                <w:caps w:val="0"/>
                <w:color w:val="1C6194" w:themeColor="accent6" w:themeShade="BF"/>
                <w:sz w:val="32"/>
              </w:rPr>
              <w:t>lijahbosley.com</w:t>
            </w:r>
          </w:p>
          <w:p w14:paraId="143DF2CC" w14:textId="3077C42E" w:rsidR="00E256EE" w:rsidRPr="00E35861" w:rsidRDefault="0093131D" w:rsidP="00D65D5E">
            <w:pPr>
              <w:rPr>
                <w:rFonts w:ascii="Calibri" w:hAnsi="Calibri" w:cstheme="minorHAnsi"/>
                <w:color w:val="auto"/>
                <w:sz w:val="20"/>
              </w:rPr>
            </w:pPr>
            <w:r w:rsidRPr="00E256EE">
              <w:rPr>
                <w:rFonts w:ascii="Calibri" w:hAnsi="Calibri" w:cstheme="minorHAnsi"/>
                <w:sz w:val="20"/>
              </w:rPr>
              <w:t>ekbosley@gmail.com </w:t>
            </w:r>
            <w:r w:rsidRPr="00E256EE">
              <w:rPr>
                <w:rFonts w:ascii="Calibri" w:hAnsi="Calibri" w:cstheme="minorHAnsi"/>
                <w:color w:val="3494BA" w:themeColor="accent1"/>
                <w:sz w:val="20"/>
              </w:rPr>
              <w:t>|</w:t>
            </w:r>
            <w:r w:rsidRPr="00E256EE">
              <w:rPr>
                <w:rFonts w:ascii="Calibri" w:hAnsi="Calibri" w:cstheme="minorHAnsi"/>
                <w:sz w:val="20"/>
              </w:rPr>
              <w:t> (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434) 825-4109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Fonts w:ascii="Calibri" w:hAnsi="Calibri" w:cstheme="minorHAnsi"/>
                <w:sz w:val="20"/>
              </w:rPr>
              <w:t xml:space="preserve">github.com/XenthisX </w:t>
            </w:r>
            <w:r w:rsidR="00D65D5E" w:rsidRPr="00E256EE">
              <w:rPr>
                <w:rStyle w:val="Emphasis"/>
                <w:rFonts w:ascii="Calibri" w:hAnsi="Calibri" w:cstheme="minorHAnsi"/>
                <w:sz w:val="20"/>
              </w:rPr>
              <w:t xml:space="preserve">| </w:t>
            </w:r>
            <w:r w:rsidR="00D65D5E" w:rsidRPr="00E256EE">
              <w:rPr>
                <w:rStyle w:val="Emphasis"/>
                <w:rFonts w:ascii="Calibri" w:hAnsi="Calibri" w:cstheme="minorHAnsi"/>
                <w:color w:val="auto"/>
                <w:sz w:val="20"/>
              </w:rPr>
              <w:t>Charlottesville, Virginia</w:t>
            </w:r>
          </w:p>
        </w:tc>
      </w:tr>
      <w:tr w:rsidR="00E256EE" w:rsidRPr="00E256EE" w14:paraId="359E22FB" w14:textId="77777777" w:rsidTr="00F60666">
        <w:trPr>
          <w:trHeight w:val="17"/>
        </w:trPr>
        <w:tc>
          <w:tcPr>
            <w:tcW w:w="664" w:type="pct"/>
          </w:tcPr>
          <w:p w14:paraId="15F4D5DD" w14:textId="5B2CD58F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EDUCATION</w:t>
            </w:r>
          </w:p>
        </w:tc>
        <w:tc>
          <w:tcPr>
            <w:tcW w:w="4336" w:type="pct"/>
            <w:gridSpan w:val="2"/>
          </w:tcPr>
          <w:p w14:paraId="5D29A296" w14:textId="09E21858" w:rsidR="00E256EE" w:rsidRPr="00E256EE" w:rsidRDefault="00E256EE" w:rsidP="00ED28B4">
            <w:pPr>
              <w:pStyle w:val="Heading2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rochester institute of technology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, </w:t>
            </w:r>
            <w:r w:rsidRPr="00E256EE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>Rochester, New York</w:t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</w:r>
            <w:r w:rsidR="00ED28B4">
              <w:rPr>
                <w:rFonts w:ascii="Calibri" w:hAnsi="Calibri" w:cstheme="minorHAnsi"/>
                <w:caps w:val="0"/>
                <w:color w:val="auto"/>
                <w:sz w:val="20"/>
                <w:szCs w:val="20"/>
              </w:rPr>
              <w:tab/>
              <w:t>2015-Present</w:t>
            </w:r>
            <w:bookmarkStart w:id="0" w:name="_GoBack"/>
            <w:bookmarkEnd w:id="0"/>
          </w:p>
          <w:p w14:paraId="214F2BB6" w14:textId="77777777" w:rsidR="00E256EE" w:rsidRPr="00E256EE" w:rsidRDefault="00E256EE" w:rsidP="00E256EE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BS Software Engineering, Honors Program, Expected 2020</w:t>
            </w:r>
          </w:p>
          <w:p w14:paraId="6CBD4F75" w14:textId="27B85E76" w:rsidR="00E256EE" w:rsidRPr="00E256EE" w:rsidRDefault="00E256EE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RIT Dean’s </w:t>
            </w:r>
            <w:r w:rsidR="00E35861">
              <w:rPr>
                <w:rFonts w:ascii="Calibri" w:hAnsi="Calibri" w:cstheme="minorHAnsi"/>
                <w:color w:val="auto"/>
                <w:sz w:val="20"/>
                <w:szCs w:val="20"/>
              </w:rPr>
              <w:t>List: (GPA 3.7, Major GPA: 4.0)</w:t>
            </w:r>
          </w:p>
        </w:tc>
      </w:tr>
      <w:tr w:rsidR="00E256EE" w:rsidRPr="00E256EE" w14:paraId="064A3305" w14:textId="77777777" w:rsidTr="00F60666">
        <w:trPr>
          <w:trHeight w:val="17"/>
        </w:trPr>
        <w:tc>
          <w:tcPr>
            <w:tcW w:w="664" w:type="pct"/>
          </w:tcPr>
          <w:p w14:paraId="13554B74" w14:textId="574FE3B0" w:rsidR="00E256EE" w:rsidRPr="00E256EE" w:rsidRDefault="00ED28B4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2015</w:t>
            </w:r>
            <w:r w:rsidR="00E256EE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Skills</w:t>
            </w:r>
          </w:p>
        </w:tc>
        <w:tc>
          <w:tcPr>
            <w:tcW w:w="4336" w:type="pct"/>
            <w:gridSpan w:val="2"/>
          </w:tcPr>
          <w:p w14:paraId="4B2CDC4F" w14:textId="0B821BEC" w:rsidR="00E256EE" w:rsidRPr="00F60666" w:rsidRDefault="00E256EE" w:rsidP="00F60666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Experienced with: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C#, Java, Python, Ruby, C, HTML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>, Arduino</w:t>
            </w:r>
          </w:p>
          <w:p w14:paraId="7BC18BFE" w14:textId="01C9EDC7" w:rsidR="00E256EE" w:rsidRPr="00E256EE" w:rsidRDefault="00E256EE" w:rsidP="00E256EE">
            <w:pPr>
              <w:rPr>
                <w:rFonts w:ascii="Calibri" w:hAnsi="Calibri" w:cstheme="minorHAnsi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b/>
                <w:sz w:val="20"/>
                <w:szCs w:val="20"/>
              </w:rPr>
              <w:t>Exposed to: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Pr="00F60666">
              <w:rPr>
                <w:rFonts w:ascii="Calibri" w:hAnsi="Calibri" w:cstheme="minorHAnsi"/>
                <w:sz w:val="20"/>
                <w:szCs w:val="20"/>
              </w:rPr>
              <w:t>JavaScript</w:t>
            </w:r>
            <w:r w:rsidR="006B683F">
              <w:rPr>
                <w:rFonts w:ascii="Calibri" w:hAnsi="Calibri" w:cstheme="minorHAnsi"/>
                <w:sz w:val="20"/>
                <w:szCs w:val="20"/>
              </w:rPr>
              <w:t xml:space="preserve">, </w:t>
            </w:r>
            <w:r w:rsidR="00F60666" w:rsidRPr="00F60666">
              <w:rPr>
                <w:rFonts w:ascii="Calibri" w:hAnsi="Calibri" w:cstheme="minorHAnsi"/>
                <w:sz w:val="20"/>
                <w:szCs w:val="20"/>
              </w:rPr>
              <w:t>Processing, SQL</w:t>
            </w:r>
            <w:r w:rsidR="00F60666">
              <w:rPr>
                <w:rFonts w:ascii="Calibri" w:hAnsi="Calibri" w:cstheme="minorHAnsi"/>
                <w:sz w:val="20"/>
                <w:szCs w:val="20"/>
              </w:rPr>
              <w:t>, Android</w:t>
            </w:r>
            <w:r w:rsidR="00E35861">
              <w:rPr>
                <w:rFonts w:ascii="Calibri" w:hAnsi="Calibri" w:cstheme="minorHAnsi"/>
                <w:sz w:val="20"/>
                <w:szCs w:val="20"/>
              </w:rPr>
              <w:t>, Rails, Clojure</w:t>
            </w:r>
          </w:p>
          <w:p w14:paraId="497AF842" w14:textId="4574448D" w:rsidR="00E256EE" w:rsidRPr="00E35861" w:rsidRDefault="00E35861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Tools</w:t>
            </w:r>
            <w:r>
              <w:rPr>
                <w:rFonts w:ascii="Calibri" w:hAnsi="Calibri" w:cstheme="minorHAnsi"/>
                <w:b/>
                <w:sz w:val="20"/>
                <w:szCs w:val="20"/>
              </w:rPr>
              <w:t xml:space="preserve"> and Knowledge</w:t>
            </w:r>
            <w:r w:rsidRPr="00E35861">
              <w:rPr>
                <w:rFonts w:ascii="Calibri" w:hAnsi="Calibri" w:cstheme="minorHAnsi"/>
                <w:b/>
                <w:sz w:val="20"/>
                <w:szCs w:val="20"/>
              </w:rPr>
              <w:t>: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 xml:space="preserve">Windows, Linux, 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>Unix Shell, SQL, SSMS</w:t>
            </w:r>
            <w:r>
              <w:rPr>
                <w:rFonts w:ascii="Calibri" w:hAnsi="Calibri" w:cstheme="minorHAnsi"/>
                <w:sz w:val="20"/>
                <w:szCs w:val="20"/>
              </w:rPr>
              <w:t>, Vim</w:t>
            </w:r>
            <w:r w:rsidR="00F60666" w:rsidRPr="00E35861">
              <w:rPr>
                <w:rFonts w:ascii="Calibri" w:hAnsi="Calibri" w:cstheme="minorHAnsi"/>
                <w:sz w:val="20"/>
                <w:szCs w:val="20"/>
              </w:rPr>
              <w:t>, .NET</w:t>
            </w:r>
            <w:r>
              <w:rPr>
                <w:rFonts w:ascii="Calibri" w:hAnsi="Calibri" w:cstheme="minorHAnsi"/>
                <w:sz w:val="20"/>
                <w:szCs w:val="20"/>
              </w:rPr>
              <w:t>, JQuery, Angular</w:t>
            </w:r>
          </w:p>
          <w:p w14:paraId="44943F38" w14:textId="7A5C6C8A" w:rsidR="00E256EE" w:rsidRPr="00E35861" w:rsidRDefault="00E35861" w:rsidP="00E35861">
            <w:pPr>
              <w:rPr>
                <w:rFonts w:ascii="Calibri" w:hAnsi="Calibri" w:cstheme="minorHAnsi"/>
                <w:sz w:val="20"/>
                <w:szCs w:val="20"/>
              </w:rPr>
            </w:pPr>
            <w:r>
              <w:rPr>
                <w:rFonts w:ascii="Calibri" w:hAnsi="Calibri" w:cstheme="minorHAnsi"/>
                <w:sz w:val="20"/>
                <w:szCs w:val="20"/>
              </w:rPr>
              <w:t>Experience</w:t>
            </w:r>
            <w:r w:rsidR="006C7E7D">
              <w:rPr>
                <w:rFonts w:ascii="Calibri" w:hAnsi="Calibri" w:cstheme="minorHAnsi"/>
                <w:sz w:val="20"/>
                <w:szCs w:val="20"/>
              </w:rPr>
              <w:t>d</w:t>
            </w:r>
            <w:r>
              <w:rPr>
                <w:rFonts w:ascii="Calibri" w:hAnsi="Calibri" w:cstheme="minorHAnsi"/>
                <w:sz w:val="20"/>
                <w:szCs w:val="20"/>
              </w:rPr>
              <w:t xml:space="preserve"> with</w:t>
            </w:r>
            <w:r w:rsidR="00E256EE" w:rsidRPr="00E35861">
              <w:rPr>
                <w:rFonts w:ascii="Calibri" w:hAnsi="Calibri" w:cstheme="minorHAnsi"/>
                <w:sz w:val="20"/>
                <w:szCs w:val="20"/>
              </w:rPr>
              <w:t xml:space="preserve"> design and software development principles, as well as good development practice</w:t>
            </w:r>
            <w:r>
              <w:rPr>
                <w:rFonts w:ascii="Calibri" w:hAnsi="Calibri" w:cstheme="minorHAnsi"/>
                <w:sz w:val="20"/>
                <w:szCs w:val="20"/>
              </w:rPr>
              <w:t>s</w:t>
            </w:r>
          </w:p>
        </w:tc>
      </w:tr>
      <w:tr w:rsidR="00E256EE" w:rsidRPr="00E256EE" w14:paraId="6C5F6552" w14:textId="77777777" w:rsidTr="00E35861">
        <w:trPr>
          <w:trHeight w:val="17"/>
        </w:trPr>
        <w:tc>
          <w:tcPr>
            <w:tcW w:w="664" w:type="pct"/>
            <w:vMerge w:val="restart"/>
          </w:tcPr>
          <w:p w14:paraId="35D5395B" w14:textId="32559C4D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JOBS</w:t>
            </w:r>
          </w:p>
          <w:p w14:paraId="6793FAF7" w14:textId="77777777" w:rsidR="00E256EE" w:rsidRPr="00E256EE" w:rsidRDefault="00E256EE" w:rsidP="00E256EE">
            <w:pPr>
              <w:rPr>
                <w:rFonts w:ascii="Calibri" w:hAnsi="Calibri" w:cstheme="minorHAnsi"/>
                <w:color w:val="1C6194" w:themeColor="accent6" w:themeShade="BF"/>
              </w:rPr>
            </w:pPr>
          </w:p>
        </w:tc>
        <w:tc>
          <w:tcPr>
            <w:tcW w:w="3735" w:type="pct"/>
          </w:tcPr>
          <w:p w14:paraId="0554527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TECH DYNAMISM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Software Engineering Intern</w:t>
            </w:r>
          </w:p>
          <w:p w14:paraId="7E3C29C6" w14:textId="15764BA9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Worked as a software developer on a large scale C#, .Net Framework and Web (AngularJS, jQuery, Bootstrap) project. Created unit tests, fixed bugs</w:t>
            </w:r>
            <w:r w:rsidR="00F60666">
              <w:rPr>
                <w:rFonts w:ascii="Calibri" w:hAnsi="Calibri" w:cstheme="minorHAnsi"/>
                <w:color w:val="auto"/>
                <w:sz w:val="20"/>
                <w:szCs w:val="20"/>
              </w:rPr>
              <w:t>, redesigned features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and participated in scrum development as part of a developer team.</w:t>
            </w:r>
          </w:p>
        </w:tc>
        <w:tc>
          <w:tcPr>
            <w:tcW w:w="600" w:type="pct"/>
            <w:tcBorders>
              <w:left w:val="nil"/>
            </w:tcBorders>
          </w:tcPr>
          <w:p w14:paraId="651B88E3" w14:textId="7A2B4351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2016-</w:t>
            </w:r>
          </w:p>
        </w:tc>
      </w:tr>
      <w:tr w:rsidR="00E256EE" w:rsidRPr="00E256EE" w14:paraId="3DB6DD11" w14:textId="77777777" w:rsidTr="00E35861">
        <w:trPr>
          <w:trHeight w:val="17"/>
        </w:trPr>
        <w:tc>
          <w:tcPr>
            <w:tcW w:w="664" w:type="pct"/>
            <w:vMerge/>
          </w:tcPr>
          <w:p w14:paraId="3D5B7E54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p w14:paraId="68C27E5C" w14:textId="77777777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  <w:t xml:space="preserve">SELF-EMPLOYED 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Computer Programming Mentor</w:t>
            </w:r>
          </w:p>
          <w:p w14:paraId="2D5B9109" w14:textId="201F09F1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>Mentored a student in the Java programming language and hel</w:t>
            </w:r>
            <w:r w:rsidR="004A4396">
              <w:rPr>
                <w:rFonts w:ascii="Calibri" w:hAnsi="Calibri" w:cstheme="minorHAnsi"/>
                <w:color w:val="auto"/>
                <w:sz w:val="20"/>
                <w:szCs w:val="20"/>
              </w:rPr>
              <w:t>ped him to create a simple top-down</w:t>
            </w:r>
            <w:r w:rsidRPr="00E256EE">
              <w:rPr>
                <w:rFonts w:ascii="Calibri" w:hAnsi="Calibri" w:cstheme="minorHAnsi"/>
                <w:color w:val="auto"/>
                <w:sz w:val="20"/>
                <w:szCs w:val="20"/>
              </w:rPr>
              <w:t xml:space="preserve"> videogame, with dynamic lighting.</w:t>
            </w:r>
          </w:p>
          <w:p w14:paraId="7A0A2E90" w14:textId="78F014D1" w:rsidR="00E256EE" w:rsidRPr="00E256EE" w:rsidRDefault="00E256EE" w:rsidP="00E256EE">
            <w:pPr>
              <w:spacing w:after="0" w:line="240" w:lineRule="auto"/>
              <w:rPr>
                <w:rFonts w:ascii="Calibri" w:hAnsi="Calibri" w:cstheme="minorHAnsi"/>
                <w:b/>
                <w:color w:val="auto"/>
                <w:sz w:val="20"/>
                <w:szCs w:val="20"/>
              </w:rPr>
            </w:pPr>
          </w:p>
        </w:tc>
        <w:tc>
          <w:tcPr>
            <w:tcW w:w="600" w:type="pct"/>
            <w:tcBorders>
              <w:left w:val="nil"/>
            </w:tcBorders>
          </w:tcPr>
          <w:p w14:paraId="73A9372E" w14:textId="44CC8138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2015</w:t>
            </w:r>
          </w:p>
        </w:tc>
      </w:tr>
      <w:tr w:rsidR="00E256EE" w:rsidRPr="00E256EE" w14:paraId="5595867B" w14:textId="77777777" w:rsidTr="00E35861">
        <w:trPr>
          <w:trHeight w:val="17"/>
        </w:trPr>
        <w:tc>
          <w:tcPr>
            <w:tcW w:w="664" w:type="pct"/>
            <w:vMerge/>
          </w:tcPr>
          <w:p w14:paraId="22BEFA78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221802691"/>
              <w:placeholder>
                <w:docPart w:val="176D25DCC56C48E18ACAD8F2D581B8C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39B94DB" w14:textId="77777777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color w:val="auto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b/>
                    <w:caps w:val="0"/>
                    <w:sz w:val="20"/>
                    <w:szCs w:val="20"/>
                  </w:rPr>
                  <w:t>TANDEM FRIENDS SCHOOL</w:t>
                </w:r>
                <w:r w:rsidRPr="00E256EE">
                  <w:rPr>
                    <w:rStyle w:val="Strong"/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Technical Volunteer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</w:p>
              <w:p w14:paraId="52AA3F11" w14:textId="77777777" w:rsidR="00E256EE" w:rsidRPr="00E256EE" w:rsidRDefault="00E256EE" w:rsidP="00E256EE">
                <w:pPr>
                  <w:spacing w:line="240" w:lineRule="auto"/>
                  <w:rPr>
                    <w:rFonts w:ascii="Calibri" w:hAnsi="Calibri" w:cstheme="minorHAnsi"/>
                    <w:color w:val="595959" w:themeColor="text1" w:themeTint="A6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Assisted in creation and implementation of a Linux distribution for Tandem Friends school workstations, to optimize speed for low end hardware.</w:t>
                </w:r>
              </w:p>
            </w:sdtContent>
          </w:sdt>
        </w:tc>
        <w:tc>
          <w:tcPr>
            <w:tcW w:w="600" w:type="pct"/>
            <w:tcBorders>
              <w:left w:val="nil"/>
            </w:tcBorders>
          </w:tcPr>
          <w:p w14:paraId="68426124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2014-2015</w:t>
            </w:r>
          </w:p>
        </w:tc>
      </w:tr>
      <w:tr w:rsidR="00E256EE" w:rsidRPr="00E256EE" w14:paraId="164AD051" w14:textId="77777777" w:rsidTr="00E35861">
        <w:trPr>
          <w:trHeight w:val="17"/>
        </w:trPr>
        <w:tc>
          <w:tcPr>
            <w:tcW w:w="664" w:type="pct"/>
            <w:vMerge/>
          </w:tcPr>
          <w:p w14:paraId="292569FB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sdt>
            <w:sdtPr>
              <w:rPr>
                <w:rFonts w:ascii="Calibri" w:hAnsi="Calibri" w:cstheme="minorHAnsi"/>
                <w:b/>
                <w:bCs/>
                <w:caps w:val="0"/>
                <w:color w:val="595959" w:themeColor="text1" w:themeTint="A6"/>
                <w:kern w:val="0"/>
                <w:sz w:val="20"/>
                <w:szCs w:val="20"/>
              </w:rPr>
              <w:id w:val="159285602"/>
              <w:placeholder>
                <w:docPart w:val="724E310119574BD99BD71F3AA18C2B87"/>
              </w:placeholder>
            </w:sdtPr>
            <w:sdtEndPr>
              <w:rPr>
                <w:b w:val="0"/>
                <w:bCs w:val="0"/>
              </w:rPr>
            </w:sdtEndPr>
            <w:sdtContent>
              <w:p w14:paraId="1B5F9954" w14:textId="25B9E686" w:rsidR="00E256EE" w:rsidRPr="00E256EE" w:rsidRDefault="00E256EE" w:rsidP="00E256EE">
                <w:pPr>
                  <w:pStyle w:val="Heading2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Style w:val="Strong"/>
                    <w:rFonts w:ascii="Calibri" w:hAnsi="Calibri" w:cstheme="minorHAnsi"/>
                    <w:sz w:val="20"/>
                    <w:szCs w:val="20"/>
                  </w:rPr>
                  <w:t>Northrop Grumman</w:t>
                </w:r>
                <w:r w:rsidRPr="00E256EE">
                  <w:rPr>
                    <w:rFonts w:ascii="Calibri" w:hAnsi="Calibri" w:cstheme="minorHAnsi"/>
                    <w:caps w:val="0"/>
                    <w:sz w:val="20"/>
                    <w:szCs w:val="20"/>
                  </w:rPr>
                  <w:t xml:space="preserve"> </w:t>
                </w:r>
                <w:r w:rsidR="00AD7F43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High S</w:t>
                </w:r>
                <w:r w:rsidRPr="00E256EE">
                  <w:rPr>
                    <w:rStyle w:val="Strong"/>
                    <w:rFonts w:ascii="Calibri" w:hAnsi="Calibri" w:cstheme="minorHAnsi"/>
                    <w:b w:val="0"/>
                    <w:caps w:val="0"/>
                    <w:sz w:val="20"/>
                    <w:szCs w:val="20"/>
                  </w:rPr>
                  <w:t>chool Involvement Program (HIP)</w:t>
                </w: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 xml:space="preserve"> </w:t>
                </w:r>
              </w:p>
              <w:p w14:paraId="3D89E882" w14:textId="77777777" w:rsidR="00E256EE" w:rsidRPr="00E256EE" w:rsidRDefault="00E256EE" w:rsidP="00E256EE">
                <w:pPr>
                  <w:ind w:left="-5"/>
                  <w:rPr>
                    <w:rFonts w:ascii="Calibri" w:hAnsi="Calibri" w:cstheme="minorHAnsi"/>
                    <w:sz w:val="20"/>
                    <w:szCs w:val="20"/>
                  </w:rPr>
                </w:pPr>
                <w:r w:rsidRPr="00E256EE">
                  <w:rPr>
                    <w:rFonts w:ascii="Calibri" w:hAnsi="Calibri" w:cstheme="minorHAnsi"/>
                    <w:sz w:val="20"/>
                    <w:szCs w:val="20"/>
                  </w:rPr>
                  <w:t>Designed a first-person camera system for an unmanned-aerial vehicle, using radio frequency to transmit video signals.</w:t>
                </w:r>
              </w:p>
            </w:sdtContent>
          </w:sdt>
        </w:tc>
        <w:tc>
          <w:tcPr>
            <w:tcW w:w="600" w:type="pct"/>
            <w:tcBorders>
              <w:left w:val="nil"/>
            </w:tcBorders>
          </w:tcPr>
          <w:p w14:paraId="6EA99785" w14:textId="77777777" w:rsidR="00E256EE" w:rsidRPr="00E256EE" w:rsidRDefault="00E256EE" w:rsidP="00E256EE">
            <w:pPr>
              <w:pStyle w:val="Heading3"/>
              <w:jc w:val="right"/>
              <w:rPr>
                <w:rFonts w:ascii="Calibri" w:hAnsi="Calibri" w:cstheme="minorHAnsi"/>
                <w:color w:val="auto"/>
                <w:sz w:val="18"/>
                <w:szCs w:val="18"/>
              </w:rPr>
            </w:pPr>
            <w:r w:rsidRPr="00E256EE">
              <w:rPr>
                <w:rFonts w:ascii="Calibri" w:hAnsi="Calibri" w:cstheme="minorHAnsi"/>
                <w:color w:val="auto"/>
                <w:sz w:val="18"/>
                <w:szCs w:val="18"/>
              </w:rPr>
              <w:t>2012-2013</w:t>
            </w:r>
          </w:p>
          <w:p w14:paraId="7B26B06A" w14:textId="77777777" w:rsidR="00E256EE" w:rsidRPr="00E256EE" w:rsidRDefault="00E256EE" w:rsidP="00E256EE">
            <w:pPr>
              <w:ind w:left="-5"/>
              <w:jc w:val="right"/>
              <w:rPr>
                <w:rFonts w:ascii="Calibri" w:hAnsi="Calibri" w:cstheme="minorHAnsi"/>
                <w:color w:val="auto"/>
              </w:rPr>
            </w:pPr>
          </w:p>
        </w:tc>
      </w:tr>
      <w:tr w:rsidR="00E256EE" w:rsidRPr="00E256EE" w14:paraId="1F9BCC48" w14:textId="77777777" w:rsidTr="00E35861">
        <w:trPr>
          <w:trHeight w:val="17"/>
        </w:trPr>
        <w:tc>
          <w:tcPr>
            <w:tcW w:w="664" w:type="pct"/>
            <w:vMerge w:val="restart"/>
          </w:tcPr>
          <w:p w14:paraId="4F266600" w14:textId="7E121A99" w:rsidR="00E256EE" w:rsidRPr="00E256EE" w:rsidRDefault="00F60666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PROJECTS</w:t>
            </w:r>
          </w:p>
        </w:tc>
        <w:tc>
          <w:tcPr>
            <w:tcW w:w="3735" w:type="pct"/>
          </w:tcPr>
          <w:p w14:paraId="0F23FF25" w14:textId="480BCA13" w:rsidR="00E256EE" w:rsidRPr="00E256EE" w:rsidRDefault="00F60666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Arduino door lock</w:t>
            </w:r>
          </w:p>
          <w:p w14:paraId="5F22F3AD" w14:textId="07C10214" w:rsidR="00E256EE" w:rsidRPr="00F60666" w:rsidRDefault="00F60666" w:rsidP="00F60666">
            <w:pPr>
              <w:pStyle w:val="Heading3"/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</w:pPr>
            <w:r>
              <w:rPr>
                <w:rFonts w:ascii="Calibri" w:hAnsi="Calibri" w:cstheme="minorHAnsi"/>
                <w:caps w:val="0"/>
                <w:color w:val="auto"/>
                <w:kern w:val="20"/>
                <w:sz w:val="20"/>
                <w:szCs w:val="20"/>
              </w:rPr>
              <w:t>Door lock for dorm-room using Arduino and Adafruit NFC shield to allow unlocking, internet enabled through serial</w:t>
            </w:r>
          </w:p>
        </w:tc>
        <w:tc>
          <w:tcPr>
            <w:tcW w:w="600" w:type="pct"/>
            <w:tcBorders>
              <w:left w:val="nil"/>
            </w:tcBorders>
          </w:tcPr>
          <w:p w14:paraId="0AB1B9FD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  <w:p w14:paraId="5F38C2F3" w14:textId="77777777" w:rsidR="00E256EE" w:rsidRPr="00E256EE" w:rsidRDefault="00E256EE" w:rsidP="00E256EE">
            <w:pPr>
              <w:spacing w:line="240" w:lineRule="auto"/>
              <w:rPr>
                <w:rFonts w:ascii="Calibri" w:hAnsi="Calibri" w:cstheme="minorHAnsi"/>
              </w:rPr>
            </w:pPr>
          </w:p>
        </w:tc>
      </w:tr>
      <w:tr w:rsidR="006B683F" w:rsidRPr="00E256EE" w14:paraId="21E7FC00" w14:textId="77777777" w:rsidTr="00E35861">
        <w:trPr>
          <w:trHeight w:val="17"/>
        </w:trPr>
        <w:tc>
          <w:tcPr>
            <w:tcW w:w="664" w:type="pct"/>
            <w:vMerge/>
          </w:tcPr>
          <w:p w14:paraId="654C320D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5C28CB60" w14:textId="0F6E256E" w:rsid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>
              <w:rPr>
                <w:rStyle w:val="Strong"/>
                <w:color w:val="auto"/>
              </w:rPr>
              <w:t>LASERS JAVA PROJECT</w:t>
            </w:r>
          </w:p>
          <w:p w14:paraId="37291090" w14:textId="4405599F" w:rsidR="006B683F" w:rsidRPr="006B683F" w:rsidRDefault="006B683F" w:rsidP="006B683F">
            <w:pPr>
              <w:rPr>
                <w:rFonts w:ascii="Calibri" w:hAnsi="Calibri"/>
                <w:sz w:val="20"/>
                <w:szCs w:val="20"/>
              </w:rPr>
            </w:pPr>
            <w:r w:rsidRPr="00AD7F43">
              <w:rPr>
                <w:rFonts w:ascii="Calibri" w:hAnsi="Calibri"/>
                <w:color w:val="auto"/>
                <w:sz w:val="20"/>
                <w:szCs w:val="20"/>
              </w:rPr>
              <w:t>Collaborative project to create a GUI game with backtracking solution-solving and gameplay similar to Minesweeper</w:t>
            </w:r>
          </w:p>
        </w:tc>
        <w:tc>
          <w:tcPr>
            <w:tcW w:w="600" w:type="pct"/>
            <w:tcBorders>
              <w:left w:val="nil"/>
            </w:tcBorders>
          </w:tcPr>
          <w:p w14:paraId="3D6D371C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6B683F" w:rsidRPr="00E256EE" w14:paraId="45E5FDDC" w14:textId="77777777" w:rsidTr="00E35861">
        <w:trPr>
          <w:trHeight w:val="17"/>
        </w:trPr>
        <w:tc>
          <w:tcPr>
            <w:tcW w:w="664" w:type="pct"/>
            <w:vMerge/>
          </w:tcPr>
          <w:p w14:paraId="41E0904C" w14:textId="77777777" w:rsidR="006B683F" w:rsidRPr="00E256EE" w:rsidRDefault="006B683F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553FB4E5" w14:textId="77777777" w:rsidR="006B683F" w:rsidRPr="006B683F" w:rsidRDefault="006B683F" w:rsidP="006B683F">
            <w:pPr>
              <w:pStyle w:val="Heading2"/>
              <w:rPr>
                <w:rStyle w:val="Strong"/>
                <w:color w:val="auto"/>
              </w:rPr>
            </w:pPr>
            <w:r w:rsidRPr="006B683F">
              <w:rPr>
                <w:rStyle w:val="Strong"/>
                <w:color w:val="auto"/>
              </w:rPr>
              <w:t>Arduino led controller</w:t>
            </w:r>
          </w:p>
          <w:p w14:paraId="5F0C789E" w14:textId="39587C1A" w:rsidR="006B683F" w:rsidRPr="006B683F" w:rsidRDefault="006B683F" w:rsidP="006B683F">
            <w:pPr>
              <w:rPr>
                <w:rFonts w:ascii="Calibri" w:hAnsi="Calibri"/>
                <w:color w:val="auto"/>
              </w:rPr>
            </w:pPr>
            <w:r w:rsidRPr="006B683F">
              <w:rPr>
                <w:rFonts w:ascii="Calibri" w:hAnsi="Calibri"/>
                <w:color w:val="auto"/>
                <w:sz w:val="20"/>
              </w:rPr>
              <w:t>Arduino-dri</w:t>
            </w:r>
            <w:r>
              <w:rPr>
                <w:rFonts w:ascii="Calibri" w:hAnsi="Calibri"/>
                <w:color w:val="auto"/>
                <w:sz w:val="20"/>
              </w:rPr>
              <w:t>ven LED light strip that allows</w:t>
            </w:r>
            <w:r w:rsidRPr="006B683F">
              <w:rPr>
                <w:rFonts w:ascii="Calibri" w:hAnsi="Calibri"/>
                <w:color w:val="auto"/>
                <w:sz w:val="20"/>
              </w:rPr>
              <w:t xml:space="preserve"> full light customization and music visualization through serial link</w:t>
            </w:r>
            <w:r>
              <w:rPr>
                <w:rFonts w:ascii="Calibri" w:hAnsi="Calibri"/>
                <w:color w:val="auto"/>
                <w:sz w:val="20"/>
              </w:rPr>
              <w:t xml:space="preserve"> and custom GUI</w:t>
            </w:r>
          </w:p>
        </w:tc>
        <w:tc>
          <w:tcPr>
            <w:tcW w:w="600" w:type="pct"/>
            <w:tcBorders>
              <w:left w:val="nil"/>
            </w:tcBorders>
          </w:tcPr>
          <w:p w14:paraId="7C7C4167" w14:textId="77777777" w:rsidR="006B683F" w:rsidRPr="00E256EE" w:rsidRDefault="006B683F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E256EE" w:rsidRPr="00E256EE" w14:paraId="750B2472" w14:textId="77777777" w:rsidTr="00E35861">
        <w:trPr>
          <w:trHeight w:val="17"/>
        </w:trPr>
        <w:tc>
          <w:tcPr>
            <w:tcW w:w="664" w:type="pct"/>
            <w:vMerge/>
          </w:tcPr>
          <w:p w14:paraId="36F89E21" w14:textId="77777777" w:rsidR="00E256EE" w:rsidRPr="00E256EE" w:rsidRDefault="00E256EE" w:rsidP="00E256EE">
            <w:pPr>
              <w:pStyle w:val="Heading1"/>
              <w:jc w:val="left"/>
              <w:rPr>
                <w:rFonts w:ascii="Calibri" w:hAnsi="Calibri" w:cstheme="minorHAnsi"/>
                <w:sz w:val="20"/>
                <w:szCs w:val="20"/>
              </w:rPr>
            </w:pPr>
          </w:p>
        </w:tc>
        <w:tc>
          <w:tcPr>
            <w:tcW w:w="3735" w:type="pct"/>
          </w:tcPr>
          <w:p w14:paraId="7AD725C3" w14:textId="06DD0CF4" w:rsidR="00E256EE" w:rsidRPr="00E256EE" w:rsidRDefault="006B683F" w:rsidP="00E256EE">
            <w:pPr>
              <w:pStyle w:val="Heading2"/>
              <w:rPr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</w:rPr>
              <w:t>Android Text Clock widget</w:t>
            </w:r>
          </w:p>
          <w:p w14:paraId="46AF4042" w14:textId="0AF36A55" w:rsidR="006B683F" w:rsidRPr="00E256EE" w:rsidRDefault="006B683F" w:rsidP="00E256EE">
            <w:pPr>
              <w:spacing w:after="0"/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b w:val="0"/>
                <w:bCs w:val="0"/>
                <w:color w:val="auto"/>
                <w:sz w:val="20"/>
                <w:szCs w:val="20"/>
              </w:rPr>
              <w:t>Widget that shows the time in written text and is fully customizable with color picking for Android</w:t>
            </w:r>
          </w:p>
        </w:tc>
        <w:tc>
          <w:tcPr>
            <w:tcW w:w="600" w:type="pct"/>
            <w:tcBorders>
              <w:left w:val="nil"/>
            </w:tcBorders>
          </w:tcPr>
          <w:p w14:paraId="4C410289" w14:textId="30AE3737" w:rsidR="00E256EE" w:rsidRPr="00E256EE" w:rsidRDefault="00E256EE" w:rsidP="00E256EE">
            <w:pPr>
              <w:spacing w:line="240" w:lineRule="auto"/>
              <w:jc w:val="right"/>
              <w:rPr>
                <w:rFonts w:ascii="Calibri" w:hAnsi="Calibri" w:cstheme="minorHAnsi"/>
                <w:caps/>
              </w:rPr>
            </w:pPr>
          </w:p>
        </w:tc>
      </w:tr>
      <w:tr w:rsidR="004C017B" w:rsidRPr="00E256EE" w14:paraId="27BABB00" w14:textId="77777777" w:rsidTr="00E35861">
        <w:trPr>
          <w:trHeight w:val="600"/>
        </w:trPr>
        <w:tc>
          <w:tcPr>
            <w:tcW w:w="664" w:type="pct"/>
            <w:vMerge w:val="restart"/>
          </w:tcPr>
          <w:p w14:paraId="7D030EA8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Extra-</w:t>
            </w:r>
          </w:p>
          <w:p w14:paraId="493F1252" w14:textId="7E1EC1F0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  <w:r w:rsidRPr="00F60666"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  <w:t>Curricular</w:t>
            </w:r>
          </w:p>
        </w:tc>
        <w:tc>
          <w:tcPr>
            <w:tcW w:w="3735" w:type="pct"/>
          </w:tcPr>
          <w:p w14:paraId="60F9129A" w14:textId="263DFBC4" w:rsidR="004C017B" w:rsidRDefault="004C017B" w:rsidP="004C017B">
            <w:pPr>
              <w:pStyle w:val="Heading2"/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</w:pPr>
            <w:r>
              <w:rPr>
                <w:rStyle w:val="Strong"/>
                <w:rFonts w:ascii="Calibri" w:hAnsi="Calibri" w:cstheme="minorHAnsi"/>
                <w:color w:val="auto"/>
                <w:sz w:val="20"/>
                <w:szCs w:val="20"/>
              </w:rPr>
              <w:t>Society of Software Engineers,</w:t>
            </w:r>
            <w:r w:rsidRPr="004C017B">
              <w:rPr>
                <w:caps w:val="0"/>
              </w:rPr>
              <w:t xml:space="preserve"> </w:t>
            </w:r>
            <w:r w:rsidRPr="004C017B">
              <w:rPr>
                <w:rFonts w:ascii="Calibri" w:hAnsi="Calibri"/>
                <w:caps w:val="0"/>
                <w:sz w:val="20"/>
              </w:rPr>
              <w:t>Talks Head</w:t>
            </w:r>
          </w:p>
          <w:p w14:paraId="13AEA17E" w14:textId="2D4AD49B" w:rsidR="004C017B" w:rsidRPr="004C017B" w:rsidRDefault="004C017B" w:rsidP="00E35861">
            <w:pPr>
              <w:rPr>
                <w:rFonts w:ascii="Calibri" w:hAnsi="Calibri"/>
                <w:sz w:val="20"/>
              </w:rPr>
            </w:pPr>
            <w:r w:rsidRPr="004C017B">
              <w:rPr>
                <w:rFonts w:ascii="Calibri" w:hAnsi="Calibri"/>
                <w:sz w:val="20"/>
              </w:rPr>
              <w:t>Mentorship and social society with over fifty active members</w:t>
            </w:r>
            <w:r w:rsidR="00E35861">
              <w:rPr>
                <w:rFonts w:ascii="Calibri" w:hAnsi="Calibri"/>
                <w:sz w:val="20"/>
              </w:rPr>
              <w:t>. As the rising Talks Head, responsibilities include reaching out to professional organizations and companies to find professional speakers as well as interacting with students to help present interesting ideas.</w:t>
            </w:r>
          </w:p>
        </w:tc>
        <w:tc>
          <w:tcPr>
            <w:tcW w:w="600" w:type="pct"/>
            <w:vMerge w:val="restart"/>
            <w:tcBorders>
              <w:left w:val="nil"/>
            </w:tcBorders>
          </w:tcPr>
          <w:p w14:paraId="2D76201D" w14:textId="7E4E4789" w:rsidR="00233E6A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2015-Present</w:t>
            </w:r>
          </w:p>
          <w:p w14:paraId="05C67C38" w14:textId="77777777" w:rsidR="00233E6A" w:rsidRPr="00233E6A" w:rsidRDefault="00233E6A" w:rsidP="00233E6A">
            <w:pPr>
              <w:rPr>
                <w:rFonts w:ascii="Calibri" w:hAnsi="Calibri" w:cstheme="minorHAnsi"/>
              </w:rPr>
            </w:pPr>
          </w:p>
          <w:p w14:paraId="1C1B4CD5" w14:textId="2A981BBB" w:rsidR="00233E6A" w:rsidRDefault="00233E6A" w:rsidP="00233E6A">
            <w:pPr>
              <w:rPr>
                <w:rFonts w:ascii="Calibri" w:hAnsi="Calibri" w:cstheme="minorHAnsi"/>
              </w:rPr>
            </w:pPr>
          </w:p>
          <w:p w14:paraId="286C8EEE" w14:textId="70C9031E" w:rsidR="004C017B" w:rsidRPr="00233E6A" w:rsidRDefault="00233E6A" w:rsidP="00233E6A">
            <w:pPr>
              <w:jc w:val="right"/>
              <w:rPr>
                <w:rFonts w:ascii="Calibri" w:hAnsi="Calibri" w:cstheme="minorHAnsi"/>
              </w:rPr>
            </w:pPr>
            <w:r>
              <w:rPr>
                <w:rFonts w:ascii="Calibri" w:hAnsi="Calibri" w:cstheme="minorHAnsi"/>
              </w:rPr>
              <w:t>2012-2013</w:t>
            </w:r>
          </w:p>
        </w:tc>
      </w:tr>
      <w:tr w:rsidR="004C017B" w:rsidRPr="00E256EE" w14:paraId="6618C6EA" w14:textId="77777777" w:rsidTr="00E35861">
        <w:trPr>
          <w:trHeight w:val="600"/>
        </w:trPr>
        <w:tc>
          <w:tcPr>
            <w:tcW w:w="664" w:type="pct"/>
            <w:vMerge/>
          </w:tcPr>
          <w:p w14:paraId="0CB9BA21" w14:textId="77777777" w:rsidR="004C017B" w:rsidRPr="00F60666" w:rsidRDefault="004C017B" w:rsidP="00E256EE">
            <w:pPr>
              <w:pStyle w:val="Heading1"/>
              <w:jc w:val="left"/>
              <w:rPr>
                <w:rFonts w:ascii="Calibri" w:hAnsi="Calibri" w:cstheme="minorHAnsi"/>
                <w:color w:val="1C6194" w:themeColor="accent6" w:themeShade="BF"/>
                <w:sz w:val="20"/>
                <w:szCs w:val="20"/>
              </w:rPr>
            </w:pPr>
          </w:p>
        </w:tc>
        <w:tc>
          <w:tcPr>
            <w:tcW w:w="3735" w:type="pct"/>
          </w:tcPr>
          <w:p w14:paraId="4B6178BE" w14:textId="77777777" w:rsidR="004C017B" w:rsidRPr="00E256EE" w:rsidRDefault="004C017B" w:rsidP="004C017B">
            <w:pPr>
              <w:pStyle w:val="Heading2"/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</w:pPr>
            <w:r w:rsidRPr="00E256EE">
              <w:rPr>
                <w:rFonts w:ascii="Calibri" w:hAnsi="Calibri" w:cstheme="minorHAnsi"/>
                <w:b/>
                <w:bCs/>
                <w:caps w:val="0"/>
                <w:color w:val="auto"/>
                <w:kern w:val="0"/>
                <w:sz w:val="20"/>
                <w:szCs w:val="20"/>
              </w:rPr>
              <w:t xml:space="preserve">FIRST ROBOTICS </w:t>
            </w:r>
            <w:r w:rsidRPr="00E256EE">
              <w:rPr>
                <w:rFonts w:ascii="Calibri" w:hAnsi="Calibri" w:cstheme="minorHAnsi"/>
                <w:bCs/>
                <w:caps w:val="0"/>
                <w:color w:val="auto"/>
                <w:kern w:val="0"/>
                <w:sz w:val="20"/>
                <w:szCs w:val="20"/>
              </w:rPr>
              <w:t>FTC Team Defying Gravity</w:t>
            </w:r>
          </w:p>
          <w:p w14:paraId="4C2639C9" w14:textId="7561FC05" w:rsidR="004C017B" w:rsidRPr="004C017B" w:rsidRDefault="004C017B" w:rsidP="004C017B">
            <w:pPr>
              <w:rPr>
                <w:rFonts w:ascii="Calibri" w:hAnsi="Calibri" w:cstheme="minorHAnsi"/>
                <w:b/>
                <w:bCs/>
                <w:caps/>
                <w:color w:val="auto"/>
                <w:szCs w:val="20"/>
              </w:rPr>
            </w:pPr>
            <w:r w:rsidRPr="004C017B">
              <w:rPr>
                <w:rFonts w:ascii="Calibri" w:hAnsi="Calibri"/>
                <w:sz w:val="20"/>
              </w:rPr>
              <w:t>Virginia State Champion, Regional Inspire Award and Winning Alliance Award Recipient, Build Team Co-Leader, helped to design, build, and program a 16”x16” robot to solve a 4-foot-tall tic-tac toe board.</w:t>
            </w:r>
          </w:p>
        </w:tc>
        <w:tc>
          <w:tcPr>
            <w:tcW w:w="600" w:type="pct"/>
            <w:vMerge/>
            <w:tcBorders>
              <w:left w:val="nil"/>
            </w:tcBorders>
          </w:tcPr>
          <w:p w14:paraId="7183BDE4" w14:textId="77777777" w:rsidR="004C017B" w:rsidRPr="00E256EE" w:rsidRDefault="004C017B" w:rsidP="00E256EE">
            <w:pPr>
              <w:spacing w:line="240" w:lineRule="auto"/>
              <w:jc w:val="right"/>
              <w:rPr>
                <w:rFonts w:ascii="Calibri" w:hAnsi="Calibri" w:cstheme="minorHAnsi"/>
              </w:rPr>
            </w:pPr>
          </w:p>
        </w:tc>
      </w:tr>
    </w:tbl>
    <w:p w14:paraId="07EA417C" w14:textId="24A0A959" w:rsidR="00957867" w:rsidRPr="00E256EE" w:rsidRDefault="00D65D5E">
      <w:pPr>
        <w:rPr>
          <w:rFonts w:ascii="Calibri" w:hAnsi="Calibri" w:cstheme="minorHAnsi"/>
        </w:rPr>
      </w:pPr>
      <w:r w:rsidRPr="00E256EE">
        <w:rPr>
          <w:rFonts w:ascii="Calibri" w:hAnsi="Calibri" w:cstheme="minorHAnsi"/>
        </w:rPr>
        <w:t xml:space="preserve"> </w:t>
      </w:r>
    </w:p>
    <w:p w14:paraId="38D6CB3D" w14:textId="5CFF8869" w:rsidR="00E256EE" w:rsidRPr="00E256EE" w:rsidRDefault="00E256EE">
      <w:pPr>
        <w:rPr>
          <w:rFonts w:ascii="Calibri" w:hAnsi="Calibri" w:cstheme="minorHAnsi"/>
        </w:rPr>
      </w:pPr>
    </w:p>
    <w:sectPr w:rsidR="00E256EE" w:rsidRPr="00E256EE" w:rsidSect="00BF6064">
      <w:footerReference w:type="default" r:id="rId9"/>
      <w:pgSz w:w="12240" w:h="15840"/>
      <w:pgMar w:top="806" w:right="1008" w:bottom="432" w:left="100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E1F5BEB" w14:textId="77777777" w:rsidR="00DF39B3" w:rsidRDefault="00DF39B3">
      <w:pPr>
        <w:spacing w:after="0" w:line="240" w:lineRule="auto"/>
      </w:pPr>
      <w:r>
        <w:separator/>
      </w:r>
    </w:p>
  </w:endnote>
  <w:endnote w:type="continuationSeparator" w:id="0">
    <w:p w14:paraId="243CB6FC" w14:textId="77777777" w:rsidR="00DF39B3" w:rsidRDefault="00DF39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B7E3AB" w14:textId="4C010133" w:rsidR="00792559" w:rsidRDefault="0003141B">
    <w:pPr>
      <w:pStyle w:val="Footer"/>
    </w:pPr>
    <w:r>
      <w:t xml:space="preserve">Page </w:t>
    </w:r>
    <w:r w:rsidR="009451A2">
      <w:fldChar w:fldCharType="begin"/>
    </w:r>
    <w:r>
      <w:instrText xml:space="preserve"> PAGE </w:instrText>
    </w:r>
    <w:r w:rsidR="009451A2">
      <w:fldChar w:fldCharType="separate"/>
    </w:r>
    <w:r w:rsidR="00ED28B4">
      <w:rPr>
        <w:noProof/>
      </w:rPr>
      <w:t>2</w:t>
    </w:r>
    <w:r w:rsidR="009451A2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AD6F7BE" w14:textId="77777777" w:rsidR="00DF39B3" w:rsidRDefault="00DF39B3">
      <w:pPr>
        <w:spacing w:after="0" w:line="240" w:lineRule="auto"/>
      </w:pPr>
      <w:r>
        <w:separator/>
      </w:r>
    </w:p>
  </w:footnote>
  <w:footnote w:type="continuationSeparator" w:id="0">
    <w:p w14:paraId="59E49B73" w14:textId="77777777" w:rsidR="00DF39B3" w:rsidRDefault="00DF39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2B6386"/>
    <w:multiLevelType w:val="hybridMultilevel"/>
    <w:tmpl w:val="6BFE5E96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D022DE5"/>
    <w:multiLevelType w:val="hybridMultilevel"/>
    <w:tmpl w:val="8086394C"/>
    <w:lvl w:ilvl="0" w:tplc="97BED088">
      <w:start w:val="2014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774532"/>
    <w:multiLevelType w:val="hybridMultilevel"/>
    <w:tmpl w:val="A74C9D7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07F1"/>
    <w:rsid w:val="0003141B"/>
    <w:rsid w:val="0004384B"/>
    <w:rsid w:val="000523F7"/>
    <w:rsid w:val="0006197D"/>
    <w:rsid w:val="000820B0"/>
    <w:rsid w:val="000E2B70"/>
    <w:rsid w:val="00151DB5"/>
    <w:rsid w:val="001B6BA9"/>
    <w:rsid w:val="001C2E84"/>
    <w:rsid w:val="001D10B9"/>
    <w:rsid w:val="001D3640"/>
    <w:rsid w:val="00233E6A"/>
    <w:rsid w:val="00292825"/>
    <w:rsid w:val="002C7BC8"/>
    <w:rsid w:val="002E3D2A"/>
    <w:rsid w:val="002F2240"/>
    <w:rsid w:val="00300520"/>
    <w:rsid w:val="003607F1"/>
    <w:rsid w:val="00427493"/>
    <w:rsid w:val="00456206"/>
    <w:rsid w:val="00486712"/>
    <w:rsid w:val="004A4396"/>
    <w:rsid w:val="004C017B"/>
    <w:rsid w:val="004D52B5"/>
    <w:rsid w:val="004D7223"/>
    <w:rsid w:val="004F3DBE"/>
    <w:rsid w:val="005266B7"/>
    <w:rsid w:val="005463C7"/>
    <w:rsid w:val="005B2DD7"/>
    <w:rsid w:val="005C4780"/>
    <w:rsid w:val="0062415C"/>
    <w:rsid w:val="00652919"/>
    <w:rsid w:val="006B62DF"/>
    <w:rsid w:val="006B683F"/>
    <w:rsid w:val="006C7E7D"/>
    <w:rsid w:val="0073093C"/>
    <w:rsid w:val="007533F1"/>
    <w:rsid w:val="00762C92"/>
    <w:rsid w:val="007920D8"/>
    <w:rsid w:val="00792559"/>
    <w:rsid w:val="007D1A80"/>
    <w:rsid w:val="00802A4E"/>
    <w:rsid w:val="008C0630"/>
    <w:rsid w:val="00924C93"/>
    <w:rsid w:val="0093062A"/>
    <w:rsid w:val="0093131D"/>
    <w:rsid w:val="009451A2"/>
    <w:rsid w:val="009508B8"/>
    <w:rsid w:val="00957867"/>
    <w:rsid w:val="00976735"/>
    <w:rsid w:val="00A64730"/>
    <w:rsid w:val="00A6631F"/>
    <w:rsid w:val="00A913D8"/>
    <w:rsid w:val="00AD7F43"/>
    <w:rsid w:val="00AF33B9"/>
    <w:rsid w:val="00B00DD9"/>
    <w:rsid w:val="00B03813"/>
    <w:rsid w:val="00B62FA3"/>
    <w:rsid w:val="00BC24E6"/>
    <w:rsid w:val="00BF6064"/>
    <w:rsid w:val="00C13097"/>
    <w:rsid w:val="00C20A16"/>
    <w:rsid w:val="00C24CF9"/>
    <w:rsid w:val="00C61635"/>
    <w:rsid w:val="00CA6350"/>
    <w:rsid w:val="00CC7D35"/>
    <w:rsid w:val="00D65D5E"/>
    <w:rsid w:val="00D80262"/>
    <w:rsid w:val="00DB0CE1"/>
    <w:rsid w:val="00DF39B3"/>
    <w:rsid w:val="00E0650A"/>
    <w:rsid w:val="00E256EE"/>
    <w:rsid w:val="00E30AF5"/>
    <w:rsid w:val="00E35861"/>
    <w:rsid w:val="00E57A84"/>
    <w:rsid w:val="00EA666C"/>
    <w:rsid w:val="00ED28B4"/>
    <w:rsid w:val="00F33323"/>
    <w:rsid w:val="00F60666"/>
    <w:rsid w:val="00F842B6"/>
    <w:rsid w:val="00F93695"/>
    <w:rsid w:val="00FB4749"/>
    <w:rsid w:val="00FC1FE1"/>
    <w:rsid w:val="00FC4C79"/>
    <w:rsid w:val="00FC5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7E354"/>
  <w15:docId w15:val="{C9CE90AE-94C2-4DC8-9464-E0D34DF49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color w:val="262626" w:themeColor="text1" w:themeTint="D9"/>
        <w:sz w:val="18"/>
        <w:szCs w:val="18"/>
        <w:lang w:val="en-US" w:eastAsia="ja-JP" w:bidi="ar-SA"/>
      </w:rPr>
    </w:rPrDefault>
    <w:pPrDefault>
      <w:pPr>
        <w:spacing w:after="180" w:line="252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9451A2"/>
  </w:style>
  <w:style w:type="paragraph" w:styleId="Heading1">
    <w:name w:val="heading 1"/>
    <w:basedOn w:val="Normal"/>
    <w:next w:val="Normal"/>
    <w:link w:val="Heading1Char"/>
    <w:uiPriority w:val="1"/>
    <w:unhideWhenUsed/>
    <w:qFormat/>
    <w:rsid w:val="009451A2"/>
    <w:pPr>
      <w:pBdr>
        <w:right w:val="single" w:sz="8" w:space="4" w:color="3494BA" w:themeColor="accent1"/>
      </w:pBdr>
      <w:spacing w:after="0" w:line="240" w:lineRule="auto"/>
      <w:jc w:val="right"/>
      <w:outlineLvl w:val="0"/>
    </w:pPr>
    <w:rPr>
      <w:b/>
      <w:bCs/>
      <w:caps/>
      <w:color w:val="3494BA" w:themeColor="accent1"/>
      <w:kern w:val="2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9451A2"/>
    <w:pPr>
      <w:keepNext/>
      <w:keepLines/>
      <w:spacing w:after="0"/>
      <w:outlineLvl w:val="1"/>
    </w:pPr>
    <w:rPr>
      <w:caps/>
      <w:color w:val="000000" w:themeColor="text1"/>
      <w:kern w:val="20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9451A2"/>
    <w:pPr>
      <w:keepNext/>
      <w:keepLines/>
      <w:spacing w:after="80"/>
      <w:outlineLvl w:val="2"/>
    </w:pPr>
    <w:rPr>
      <w:caps/>
      <w:color w:val="7F7F7F" w:themeColor="text1" w:themeTint="80"/>
      <w:sz w:val="17"/>
      <w:szCs w:val="1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9451A2"/>
    <w:rPr>
      <w:b/>
      <w:bCs/>
      <w:caps/>
      <w:color w:val="3494BA" w:themeColor="accent1"/>
      <w:kern w:val="20"/>
    </w:rPr>
  </w:style>
  <w:style w:type="character" w:customStyle="1" w:styleId="Heading2Char">
    <w:name w:val="Heading 2 Char"/>
    <w:basedOn w:val="DefaultParagraphFont"/>
    <w:link w:val="Heading2"/>
    <w:uiPriority w:val="1"/>
    <w:rsid w:val="009451A2"/>
    <w:rPr>
      <w:caps/>
      <w:color w:val="000000" w:themeColor="text1"/>
      <w:kern w:val="20"/>
    </w:rPr>
  </w:style>
  <w:style w:type="character" w:styleId="PlaceholderText">
    <w:name w:val="Placeholder Text"/>
    <w:basedOn w:val="DefaultParagraphFont"/>
    <w:uiPriority w:val="99"/>
    <w:semiHidden/>
    <w:rsid w:val="009451A2"/>
    <w:rPr>
      <w:color w:val="808080"/>
    </w:rPr>
  </w:style>
  <w:style w:type="table" w:customStyle="1" w:styleId="ResumeTable">
    <w:name w:val="Resume Table"/>
    <w:basedOn w:val="TableNormal"/>
    <w:uiPriority w:val="99"/>
    <w:rsid w:val="009451A2"/>
    <w:pPr>
      <w:spacing w:before="40" w:line="288" w:lineRule="auto"/>
    </w:pPr>
    <w:rPr>
      <w:color w:val="595959" w:themeColor="text1" w:themeTint="A6"/>
      <w:sz w:val="20"/>
      <w:szCs w:val="20"/>
    </w:rPr>
    <w:tblPr>
      <w:tblBorders>
        <w:insideH w:val="single" w:sz="4" w:space="0" w:color="3494BA" w:themeColor="accent1"/>
      </w:tblBorders>
      <w:tblCellMar>
        <w:top w:w="144" w:type="dxa"/>
        <w:left w:w="0" w:type="dxa"/>
        <w:bottom w:w="144" w:type="dxa"/>
        <w:right w:w="0" w:type="dxa"/>
      </w:tblCellMar>
    </w:tblPr>
  </w:style>
  <w:style w:type="table" w:styleId="TableGrid">
    <w:name w:val="Table Grid"/>
    <w:basedOn w:val="TableNormal"/>
    <w:uiPriority w:val="39"/>
    <w:rsid w:val="009451A2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3"/>
    <w:qFormat/>
    <w:rsid w:val="009451A2"/>
    <w:pPr>
      <w:spacing w:after="0" w:line="240" w:lineRule="auto"/>
    </w:pPr>
  </w:style>
  <w:style w:type="character" w:styleId="Strong">
    <w:name w:val="Strong"/>
    <w:basedOn w:val="DefaultParagraphFont"/>
    <w:uiPriority w:val="1"/>
    <w:qFormat/>
    <w:rsid w:val="009451A2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1"/>
    <w:rsid w:val="009451A2"/>
    <w:rPr>
      <w:caps/>
      <w:color w:val="7F7F7F" w:themeColor="text1" w:themeTint="80"/>
      <w:sz w:val="17"/>
      <w:szCs w:val="17"/>
    </w:rPr>
  </w:style>
  <w:style w:type="paragraph" w:customStyle="1" w:styleId="Name">
    <w:name w:val="Name"/>
    <w:basedOn w:val="Normal"/>
    <w:uiPriority w:val="2"/>
    <w:qFormat/>
    <w:rsid w:val="009451A2"/>
    <w:pPr>
      <w:spacing w:after="0" w:line="240" w:lineRule="auto"/>
    </w:pPr>
    <w:rPr>
      <w:rFonts w:asciiTheme="majorHAnsi" w:eastAsiaTheme="majorEastAsia" w:hAnsiTheme="majorHAnsi" w:cstheme="majorBidi"/>
      <w:caps/>
      <w:color w:val="3494BA" w:themeColor="accent1"/>
      <w:sz w:val="48"/>
      <w:szCs w:val="48"/>
    </w:rPr>
  </w:style>
  <w:style w:type="character" w:styleId="Emphasis">
    <w:name w:val="Emphasis"/>
    <w:basedOn w:val="DefaultParagraphFont"/>
    <w:uiPriority w:val="2"/>
    <w:unhideWhenUsed/>
    <w:qFormat/>
    <w:rsid w:val="009451A2"/>
    <w:rPr>
      <w:i w:val="0"/>
      <w:iCs w:val="0"/>
      <w:color w:val="3494BA" w:themeColor="accent1"/>
    </w:rPr>
  </w:style>
  <w:style w:type="paragraph" w:styleId="Header">
    <w:name w:val="header"/>
    <w:basedOn w:val="Normal"/>
    <w:link w:val="HeaderChar"/>
    <w:uiPriority w:val="99"/>
    <w:unhideWhenUsed/>
    <w:rsid w:val="009451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51A2"/>
  </w:style>
  <w:style w:type="paragraph" w:styleId="Footer">
    <w:name w:val="footer"/>
    <w:basedOn w:val="Normal"/>
    <w:link w:val="FooterChar"/>
    <w:uiPriority w:val="99"/>
    <w:unhideWhenUsed/>
    <w:qFormat/>
    <w:rsid w:val="009451A2"/>
    <w:pPr>
      <w:spacing w:before="240" w:after="0" w:line="240" w:lineRule="auto"/>
      <w:jc w:val="right"/>
    </w:pPr>
    <w:rPr>
      <w:b/>
      <w:bCs/>
      <w:caps/>
      <w:color w:val="3494BA" w:themeColor="accent1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9451A2"/>
    <w:rPr>
      <w:b/>
      <w:bCs/>
      <w:caps/>
      <w:color w:val="3494BA" w:themeColor="accent1"/>
      <w:sz w:val="16"/>
      <w:szCs w:val="16"/>
    </w:rPr>
  </w:style>
  <w:style w:type="paragraph" w:styleId="ListParagraph">
    <w:name w:val="List Paragraph"/>
    <w:basedOn w:val="Normal"/>
    <w:uiPriority w:val="34"/>
    <w:unhideWhenUsed/>
    <w:qFormat/>
    <w:rsid w:val="003607F1"/>
    <w:pPr>
      <w:ind w:left="720"/>
      <w:contextualSpacing/>
    </w:pPr>
  </w:style>
  <w:style w:type="table" w:customStyle="1" w:styleId="PlainTable11">
    <w:name w:val="Plain Table 11"/>
    <w:basedOn w:val="TableNormal"/>
    <w:uiPriority w:val="41"/>
    <w:rsid w:val="0048671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41">
    <w:name w:val="Plain Table 41"/>
    <w:basedOn w:val="TableNormal"/>
    <w:uiPriority w:val="44"/>
    <w:rsid w:val="00486712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B03813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813"/>
    <w:rPr>
      <w:rFonts w:ascii="Segoe UI" w:hAnsi="Segoe UI" w:cs="Segoe UI"/>
    </w:rPr>
  </w:style>
  <w:style w:type="paragraph" w:styleId="Revision">
    <w:name w:val="Revision"/>
    <w:hidden/>
    <w:uiPriority w:val="99"/>
    <w:semiHidden/>
    <w:rsid w:val="00A6631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i%20Bosley\AppData\Roaming\Microsoft\Templates\Basic%20resum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76D25DCC56C48E18ACAD8F2D581B8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A80A15-CBB8-4B19-9F50-6A149DFEE7CF}"/>
      </w:docPartPr>
      <w:docPartBody>
        <w:p w:rsidR="005E719F" w:rsidRDefault="00106C3A" w:rsidP="00106C3A">
          <w:pPr>
            <w:pStyle w:val="176D25DCC56C48E18ACAD8F2D581B8C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24E310119574BD99BD71F3AA18C2B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93E015-7891-4F7F-BF8C-D4E276D2AFD5}"/>
      </w:docPartPr>
      <w:docPartBody>
        <w:p w:rsidR="005E719F" w:rsidRDefault="00106C3A" w:rsidP="00106C3A">
          <w:pPr>
            <w:pStyle w:val="724E310119574BD99BD71F3AA18C2B87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4D5CB6"/>
    <w:rsid w:val="00053DA2"/>
    <w:rsid w:val="000B3789"/>
    <w:rsid w:val="00106C3A"/>
    <w:rsid w:val="001E10C6"/>
    <w:rsid w:val="00247095"/>
    <w:rsid w:val="003F203F"/>
    <w:rsid w:val="00440B3D"/>
    <w:rsid w:val="004458FC"/>
    <w:rsid w:val="004D5CB6"/>
    <w:rsid w:val="00507C1E"/>
    <w:rsid w:val="005B2031"/>
    <w:rsid w:val="005E719F"/>
    <w:rsid w:val="005F2141"/>
    <w:rsid w:val="00645602"/>
    <w:rsid w:val="00697A1F"/>
    <w:rsid w:val="006C2D46"/>
    <w:rsid w:val="007A3463"/>
    <w:rsid w:val="007C17FF"/>
    <w:rsid w:val="008E62BF"/>
    <w:rsid w:val="00902F82"/>
    <w:rsid w:val="00A77B2D"/>
    <w:rsid w:val="00CE49C6"/>
    <w:rsid w:val="00CE6C31"/>
    <w:rsid w:val="00E305F6"/>
    <w:rsid w:val="00F4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B203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BA79458A2CF40068DD1144A3CCD4DAD">
    <w:name w:val="CBA79458A2CF40068DD1144A3CCD4DAD"/>
    <w:rsid w:val="005B2031"/>
  </w:style>
  <w:style w:type="paragraph" w:customStyle="1" w:styleId="51757EF5CB044FEA8B9983DDE40CD677">
    <w:name w:val="51757EF5CB044FEA8B9983DDE40CD677"/>
    <w:rsid w:val="005B2031"/>
  </w:style>
  <w:style w:type="paragraph" w:customStyle="1" w:styleId="FF9AA2C2B94F466A944714BE06E2AE91">
    <w:name w:val="FF9AA2C2B94F466A944714BE06E2AE91"/>
    <w:rsid w:val="005B2031"/>
  </w:style>
  <w:style w:type="paragraph" w:customStyle="1" w:styleId="A28F581F00094F14A13194BE948806A2">
    <w:name w:val="A28F581F00094F14A13194BE948806A2"/>
    <w:rsid w:val="005B2031"/>
  </w:style>
  <w:style w:type="paragraph" w:customStyle="1" w:styleId="437774DDCF9C4DDDAAC6F791E0687F5F">
    <w:name w:val="437774DDCF9C4DDDAAC6F791E0687F5F"/>
    <w:rsid w:val="005B2031"/>
  </w:style>
  <w:style w:type="paragraph" w:customStyle="1" w:styleId="70EED1D1619A4071B2D92F95BFF5D24A">
    <w:name w:val="70EED1D1619A4071B2D92F95BFF5D24A"/>
    <w:rsid w:val="005B2031"/>
  </w:style>
  <w:style w:type="character" w:styleId="PlaceholderText">
    <w:name w:val="Placeholder Text"/>
    <w:basedOn w:val="DefaultParagraphFont"/>
    <w:uiPriority w:val="99"/>
    <w:semiHidden/>
    <w:rsid w:val="00106C3A"/>
    <w:rPr>
      <w:color w:val="808080"/>
    </w:rPr>
  </w:style>
  <w:style w:type="paragraph" w:customStyle="1" w:styleId="1168518C6FEF49C8B3316748ACBB9E3A">
    <w:name w:val="1168518C6FEF49C8B3316748ACBB9E3A"/>
    <w:rsid w:val="005B2031"/>
  </w:style>
  <w:style w:type="character" w:styleId="Strong">
    <w:name w:val="Strong"/>
    <w:basedOn w:val="DefaultParagraphFont"/>
    <w:uiPriority w:val="22"/>
    <w:qFormat/>
    <w:rsid w:val="004D5CB6"/>
    <w:rPr>
      <w:b/>
      <w:bCs/>
    </w:rPr>
  </w:style>
  <w:style w:type="paragraph" w:customStyle="1" w:styleId="5DDCAFDC97154E89904C7D55D67F146F">
    <w:name w:val="5DDCAFDC97154E89904C7D55D67F146F"/>
    <w:rsid w:val="005B2031"/>
  </w:style>
  <w:style w:type="paragraph" w:customStyle="1" w:styleId="21570757927B44CAAD6F2FE3163F05E1">
    <w:name w:val="21570757927B44CAAD6F2FE3163F05E1"/>
    <w:rsid w:val="005B2031"/>
  </w:style>
  <w:style w:type="paragraph" w:customStyle="1" w:styleId="4322606081014314A7D7581CE45DA3DA">
    <w:name w:val="4322606081014314A7D7581CE45DA3DA"/>
    <w:rsid w:val="005B2031"/>
  </w:style>
  <w:style w:type="paragraph" w:customStyle="1" w:styleId="6FC0D5DCFE814CDD83E22CB8191645FD">
    <w:name w:val="6FC0D5DCFE814CDD83E22CB8191645FD"/>
    <w:rsid w:val="005B2031"/>
  </w:style>
  <w:style w:type="paragraph" w:customStyle="1" w:styleId="C4F2B19ACABE4357BDA21C947D9C6860">
    <w:name w:val="C4F2B19ACABE4357BDA21C947D9C6860"/>
    <w:rsid w:val="005B2031"/>
  </w:style>
  <w:style w:type="paragraph" w:customStyle="1" w:styleId="5885EABED1584B2DADEDFE89F569304A">
    <w:name w:val="5885EABED1584B2DADEDFE89F569304A"/>
    <w:rsid w:val="005B2031"/>
  </w:style>
  <w:style w:type="paragraph" w:customStyle="1" w:styleId="78174CE484F1463E9A15264B2866B354">
    <w:name w:val="78174CE484F1463E9A15264B2866B354"/>
    <w:rsid w:val="005B2031"/>
  </w:style>
  <w:style w:type="paragraph" w:customStyle="1" w:styleId="7EEFF132D9C34855853236487A758D33">
    <w:name w:val="7EEFF132D9C34855853236487A758D33"/>
    <w:rsid w:val="005B2031"/>
  </w:style>
  <w:style w:type="paragraph" w:customStyle="1" w:styleId="7923C5A47B7C475E9841202E56185B32">
    <w:name w:val="7923C5A47B7C475E9841202E56185B32"/>
    <w:rsid w:val="005B2031"/>
  </w:style>
  <w:style w:type="paragraph" w:customStyle="1" w:styleId="7DEB2321C2BA45C0941D9768B4DCB096">
    <w:name w:val="7DEB2321C2BA45C0941D9768B4DCB096"/>
    <w:rsid w:val="005B2031"/>
  </w:style>
  <w:style w:type="paragraph" w:customStyle="1" w:styleId="74FE98D38A8543EA8E6BE9E3BF34E81A">
    <w:name w:val="74FE98D38A8543EA8E6BE9E3BF34E81A"/>
    <w:rsid w:val="005B2031"/>
  </w:style>
  <w:style w:type="paragraph" w:customStyle="1" w:styleId="B3CA96CB05D14E819445A5F8D81D803B">
    <w:name w:val="B3CA96CB05D14E819445A5F8D81D803B"/>
    <w:rsid w:val="005B2031"/>
  </w:style>
  <w:style w:type="paragraph" w:customStyle="1" w:styleId="543AC51A50DE4EFB80B528D1ABBA83B3">
    <w:name w:val="543AC51A50DE4EFB80B528D1ABBA83B3"/>
    <w:rsid w:val="005B2031"/>
  </w:style>
  <w:style w:type="paragraph" w:customStyle="1" w:styleId="A709B1ECEA9542D2AE785C2B43A6E5D8">
    <w:name w:val="A709B1ECEA9542D2AE785C2B43A6E5D8"/>
    <w:rsid w:val="005B2031"/>
  </w:style>
  <w:style w:type="paragraph" w:customStyle="1" w:styleId="37CE95F1EAE04E2AB091B90EEF554ED4">
    <w:name w:val="37CE95F1EAE04E2AB091B90EEF554ED4"/>
    <w:rsid w:val="004D5CB6"/>
  </w:style>
  <w:style w:type="paragraph" w:customStyle="1" w:styleId="1E2DD0B40F054235944F7FBF7875C887">
    <w:name w:val="1E2DD0B40F054235944F7FBF7875C887"/>
    <w:rsid w:val="004D5CB6"/>
  </w:style>
  <w:style w:type="paragraph" w:customStyle="1" w:styleId="1F9C7799D7B2441688B50DFE52C1EF12">
    <w:name w:val="1F9C7799D7B2441688B50DFE52C1EF12"/>
    <w:rsid w:val="004D5CB6"/>
  </w:style>
  <w:style w:type="paragraph" w:customStyle="1" w:styleId="E7114698E3EA4C05820E47D7E799F4C7">
    <w:name w:val="E7114698E3EA4C05820E47D7E799F4C7"/>
    <w:rsid w:val="004D5CB6"/>
  </w:style>
  <w:style w:type="paragraph" w:customStyle="1" w:styleId="7DC01C738D47444E8592119D798BEFFD">
    <w:name w:val="7DC01C738D47444E8592119D798BEFFD"/>
    <w:rsid w:val="004D5CB6"/>
  </w:style>
  <w:style w:type="paragraph" w:customStyle="1" w:styleId="5EC27A31F464467589DC4F2E9DB8C496">
    <w:name w:val="5EC27A31F464467589DC4F2E9DB8C496"/>
    <w:rsid w:val="004D5CB6"/>
  </w:style>
  <w:style w:type="paragraph" w:customStyle="1" w:styleId="CDAEEBEF9D3A424990122179546A32E3">
    <w:name w:val="CDAEEBEF9D3A424990122179546A32E3"/>
    <w:rsid w:val="004D5CB6"/>
  </w:style>
  <w:style w:type="paragraph" w:customStyle="1" w:styleId="F28D8820F31C40DA8D9EC9756B402A4F">
    <w:name w:val="F28D8820F31C40DA8D9EC9756B402A4F"/>
    <w:rsid w:val="004D5CB6"/>
  </w:style>
  <w:style w:type="paragraph" w:customStyle="1" w:styleId="A8E414463E4D40668CF3BA0ED8D4489F">
    <w:name w:val="A8E414463E4D40668CF3BA0ED8D4489F"/>
    <w:rsid w:val="004D5CB6"/>
  </w:style>
  <w:style w:type="paragraph" w:customStyle="1" w:styleId="50447080D8AA4D95B9B87C52DC6BDF9C">
    <w:name w:val="50447080D8AA4D95B9B87C52DC6BDF9C"/>
    <w:rsid w:val="004D5CB6"/>
  </w:style>
  <w:style w:type="paragraph" w:customStyle="1" w:styleId="C0D7B9B0391E431E9BD7B96A029C13AE">
    <w:name w:val="C0D7B9B0391E431E9BD7B96A029C13AE"/>
    <w:rsid w:val="004D5CB6"/>
  </w:style>
  <w:style w:type="paragraph" w:customStyle="1" w:styleId="4C4D294E2EC3434984D3950F2590097A">
    <w:name w:val="4C4D294E2EC3434984D3950F2590097A"/>
    <w:rsid w:val="004D5CB6"/>
  </w:style>
  <w:style w:type="paragraph" w:customStyle="1" w:styleId="FD8078945AD34CA5B487AA90CD2D2FE9">
    <w:name w:val="FD8078945AD34CA5B487AA90CD2D2FE9"/>
    <w:rsid w:val="004D5CB6"/>
  </w:style>
  <w:style w:type="paragraph" w:customStyle="1" w:styleId="A466AFE5E1DE446BB389BB769B9A47C0">
    <w:name w:val="A466AFE5E1DE446BB389BB769B9A47C0"/>
    <w:rsid w:val="004D5CB6"/>
  </w:style>
  <w:style w:type="paragraph" w:customStyle="1" w:styleId="9B6BD47964D74A1380E72FD1E67CAD46">
    <w:name w:val="9B6BD47964D74A1380E72FD1E67CAD46"/>
    <w:rsid w:val="004D5CB6"/>
  </w:style>
  <w:style w:type="paragraph" w:customStyle="1" w:styleId="FE15E3BB38D5459AA56C70C581EA5B0B">
    <w:name w:val="FE15E3BB38D5459AA56C70C581EA5B0B"/>
    <w:rsid w:val="004D5CB6"/>
  </w:style>
  <w:style w:type="paragraph" w:customStyle="1" w:styleId="8D15F178DE6F4602A2DC14CC5AE03EAF">
    <w:name w:val="8D15F178DE6F4602A2DC14CC5AE03EAF"/>
    <w:rsid w:val="004D5CB6"/>
  </w:style>
  <w:style w:type="paragraph" w:customStyle="1" w:styleId="55EC5002378B4BF4A01E1B63FAAE73E2">
    <w:name w:val="55EC5002378B4BF4A01E1B63FAAE73E2"/>
    <w:rsid w:val="004D5CB6"/>
  </w:style>
  <w:style w:type="paragraph" w:customStyle="1" w:styleId="A59FF979A47A4AABBCF67E49C521B89C">
    <w:name w:val="A59FF979A47A4AABBCF67E49C521B89C"/>
    <w:rsid w:val="004D5CB6"/>
  </w:style>
  <w:style w:type="paragraph" w:customStyle="1" w:styleId="EF0167CB35584D6EB299EC08FB9A37FC">
    <w:name w:val="EF0167CB35584D6EB299EC08FB9A37FC"/>
    <w:rsid w:val="00053DA2"/>
  </w:style>
  <w:style w:type="paragraph" w:customStyle="1" w:styleId="0BE7D993BFD74134AB026803A7C1487E">
    <w:name w:val="0BE7D993BFD74134AB026803A7C1487E"/>
    <w:rsid w:val="00053DA2"/>
  </w:style>
  <w:style w:type="paragraph" w:customStyle="1" w:styleId="8E510707E7394D5AA33DF41E805DC158">
    <w:name w:val="8E510707E7394D5AA33DF41E805DC158"/>
    <w:rsid w:val="00053DA2"/>
  </w:style>
  <w:style w:type="paragraph" w:customStyle="1" w:styleId="4538A19E84C44881845E43156D619459">
    <w:name w:val="4538A19E84C44881845E43156D619459"/>
    <w:rsid w:val="00053DA2"/>
  </w:style>
  <w:style w:type="paragraph" w:customStyle="1" w:styleId="C315AFEA856C4A3C997CBEA9CDEF070F">
    <w:name w:val="C315AFEA856C4A3C997CBEA9CDEF070F"/>
    <w:rsid w:val="00053DA2"/>
  </w:style>
  <w:style w:type="paragraph" w:customStyle="1" w:styleId="008B6C104BD9499B857341CAC72AA0D2">
    <w:name w:val="008B6C104BD9499B857341CAC72AA0D2"/>
    <w:rsid w:val="00053DA2"/>
  </w:style>
  <w:style w:type="paragraph" w:customStyle="1" w:styleId="E8693A8B96994C63A75DE8A8FE65D35A">
    <w:name w:val="E8693A8B96994C63A75DE8A8FE65D35A"/>
    <w:rsid w:val="00053DA2"/>
  </w:style>
  <w:style w:type="paragraph" w:customStyle="1" w:styleId="D9137D90C32B42A5999854C40E9A06C3">
    <w:name w:val="D9137D90C32B42A5999854C40E9A06C3"/>
    <w:rsid w:val="00053DA2"/>
  </w:style>
  <w:style w:type="paragraph" w:customStyle="1" w:styleId="1380E9B63A254C0DA088A455E1250673">
    <w:name w:val="1380E9B63A254C0DA088A455E1250673"/>
    <w:rsid w:val="00053DA2"/>
  </w:style>
  <w:style w:type="paragraph" w:customStyle="1" w:styleId="E3B261D075C34CE9B375214570F149ED">
    <w:name w:val="E3B261D075C34CE9B375214570F149ED"/>
    <w:rsid w:val="00053DA2"/>
  </w:style>
  <w:style w:type="paragraph" w:customStyle="1" w:styleId="51CCE67A754F463CA55315B42937BB35">
    <w:name w:val="51CCE67A754F463CA55315B42937BB35"/>
    <w:rsid w:val="00053DA2"/>
  </w:style>
  <w:style w:type="paragraph" w:customStyle="1" w:styleId="7401E2A82F1847B89B4CC6628EAFDA6F">
    <w:name w:val="7401E2A82F1847B89B4CC6628EAFDA6F"/>
    <w:rsid w:val="00053DA2"/>
  </w:style>
  <w:style w:type="paragraph" w:customStyle="1" w:styleId="471CB3F9E1C34846BE18E3996C016881">
    <w:name w:val="471CB3F9E1C34846BE18E3996C016881"/>
    <w:rsid w:val="00053DA2"/>
  </w:style>
  <w:style w:type="paragraph" w:customStyle="1" w:styleId="EE506805D7794D8C939283C16A8B087A">
    <w:name w:val="EE506805D7794D8C939283C16A8B087A"/>
    <w:rsid w:val="00053DA2"/>
  </w:style>
  <w:style w:type="paragraph" w:customStyle="1" w:styleId="226D136A2BA34D3DAF8301193AB60022">
    <w:name w:val="226D136A2BA34D3DAF8301193AB60022"/>
    <w:rsid w:val="00053DA2"/>
  </w:style>
  <w:style w:type="paragraph" w:customStyle="1" w:styleId="D47091A0F9D840A087899B6573C0F32E">
    <w:name w:val="D47091A0F9D840A087899B6573C0F32E"/>
    <w:rsid w:val="00053DA2"/>
  </w:style>
  <w:style w:type="paragraph" w:customStyle="1" w:styleId="F547A8CAC0694C3B9FA2EB4AF3869DE6">
    <w:name w:val="F547A8CAC0694C3B9FA2EB4AF3869DE6"/>
    <w:rsid w:val="00053DA2"/>
  </w:style>
  <w:style w:type="paragraph" w:customStyle="1" w:styleId="361517E10751443391538DDC400687FF">
    <w:name w:val="361517E10751443391538DDC400687FF"/>
    <w:rsid w:val="00053DA2"/>
  </w:style>
  <w:style w:type="paragraph" w:customStyle="1" w:styleId="B4924BC135594F809C9A878090ED0159">
    <w:name w:val="B4924BC135594F809C9A878090ED0159"/>
    <w:rsid w:val="00053DA2"/>
  </w:style>
  <w:style w:type="paragraph" w:customStyle="1" w:styleId="CC4963A4033847D4821B2BABDBB2D662">
    <w:name w:val="CC4963A4033847D4821B2BABDBB2D662"/>
    <w:rsid w:val="00053DA2"/>
  </w:style>
  <w:style w:type="paragraph" w:customStyle="1" w:styleId="9948296D29304631ADE244327EECF600">
    <w:name w:val="9948296D29304631ADE244327EECF600"/>
    <w:rsid w:val="00053DA2"/>
  </w:style>
  <w:style w:type="paragraph" w:customStyle="1" w:styleId="06B2592AFD88469F8173E2885A623580">
    <w:name w:val="06B2592AFD88469F8173E2885A623580"/>
    <w:rsid w:val="00053DA2"/>
  </w:style>
  <w:style w:type="paragraph" w:customStyle="1" w:styleId="E70FBBABB9CF4328B67C216DCD30F3CF">
    <w:name w:val="E70FBBABB9CF4328B67C216DCD30F3CF"/>
    <w:rsid w:val="00053DA2"/>
  </w:style>
  <w:style w:type="paragraph" w:customStyle="1" w:styleId="D658AC19E8E941C88AE8D19A8B5E4D40">
    <w:name w:val="D658AC19E8E941C88AE8D19A8B5E4D40"/>
    <w:rsid w:val="00053DA2"/>
  </w:style>
  <w:style w:type="paragraph" w:customStyle="1" w:styleId="CD0F5AD9C2894B47A49EE7F7BFC7FFCB">
    <w:name w:val="CD0F5AD9C2894B47A49EE7F7BFC7FFCB"/>
    <w:rsid w:val="00053DA2"/>
  </w:style>
  <w:style w:type="paragraph" w:customStyle="1" w:styleId="D2F7C2C63C364C7A9BFFF4B4339D6E26">
    <w:name w:val="D2F7C2C63C364C7A9BFFF4B4339D6E26"/>
    <w:rsid w:val="00053DA2"/>
  </w:style>
  <w:style w:type="paragraph" w:customStyle="1" w:styleId="0F42E87B3BC6493BA00AAC009E1CCD7A">
    <w:name w:val="0F42E87B3BC6493BA00AAC009E1CCD7A"/>
    <w:rsid w:val="00053DA2"/>
  </w:style>
  <w:style w:type="paragraph" w:customStyle="1" w:styleId="578D32F3C26E4CA2BA491407F0A84F58">
    <w:name w:val="578D32F3C26E4CA2BA491407F0A84F58"/>
    <w:rsid w:val="00053DA2"/>
  </w:style>
  <w:style w:type="paragraph" w:customStyle="1" w:styleId="E89E1B0D7E584D71B29A5EF1CC4638B0">
    <w:name w:val="E89E1B0D7E584D71B29A5EF1CC4638B0"/>
    <w:rsid w:val="00053DA2"/>
  </w:style>
  <w:style w:type="paragraph" w:customStyle="1" w:styleId="C3E6002397174969AB2477E6652D4EE2">
    <w:name w:val="C3E6002397174969AB2477E6652D4EE2"/>
    <w:rsid w:val="00053DA2"/>
  </w:style>
  <w:style w:type="paragraph" w:customStyle="1" w:styleId="17559AD683AA48568965C6B29B5C7009">
    <w:name w:val="17559AD683AA48568965C6B29B5C7009"/>
    <w:rsid w:val="00053DA2"/>
  </w:style>
  <w:style w:type="paragraph" w:customStyle="1" w:styleId="21DACE9D85D24F8A83FA3FB7E29D1246">
    <w:name w:val="21DACE9D85D24F8A83FA3FB7E29D1246"/>
    <w:rsid w:val="00053DA2"/>
  </w:style>
  <w:style w:type="paragraph" w:customStyle="1" w:styleId="B6D0E07142C34903BDDCC6AD9537ED6F">
    <w:name w:val="B6D0E07142C34903BDDCC6AD9537ED6F"/>
    <w:rsid w:val="00053DA2"/>
  </w:style>
  <w:style w:type="paragraph" w:customStyle="1" w:styleId="55B969C57C4D4E08979CEC4E484F09DC">
    <w:name w:val="55B969C57C4D4E08979CEC4E484F09DC"/>
    <w:rsid w:val="00053DA2"/>
  </w:style>
  <w:style w:type="paragraph" w:customStyle="1" w:styleId="69DD81F1568B40B5AB6CEB6C76236921">
    <w:name w:val="69DD81F1568B40B5AB6CEB6C76236921"/>
    <w:rsid w:val="00053DA2"/>
  </w:style>
  <w:style w:type="paragraph" w:customStyle="1" w:styleId="733EE86DF1274FF9915E00A190B87E0E">
    <w:name w:val="733EE86DF1274FF9915E00A190B87E0E"/>
    <w:rsid w:val="00053DA2"/>
  </w:style>
  <w:style w:type="paragraph" w:customStyle="1" w:styleId="A30688513D3D475EB2F7A494585BF62B">
    <w:name w:val="A30688513D3D475EB2F7A494585BF62B"/>
    <w:rsid w:val="00053DA2"/>
  </w:style>
  <w:style w:type="paragraph" w:customStyle="1" w:styleId="58DCBC18A4264A9090F4DAD155DFE1AC">
    <w:name w:val="58DCBC18A4264A9090F4DAD155DFE1AC"/>
    <w:rsid w:val="005B2031"/>
    <w:pPr>
      <w:spacing w:after="200" w:line="276" w:lineRule="auto"/>
    </w:pPr>
  </w:style>
  <w:style w:type="paragraph" w:customStyle="1" w:styleId="1EA3D8C4779A47C7B02C214E01A56928">
    <w:name w:val="1EA3D8C4779A47C7B02C214E01A56928"/>
    <w:rsid w:val="005B2031"/>
    <w:pPr>
      <w:spacing w:after="200" w:line="276" w:lineRule="auto"/>
    </w:pPr>
  </w:style>
  <w:style w:type="paragraph" w:customStyle="1" w:styleId="C516BE7B545C4C7C92320B5E3BAE89C8">
    <w:name w:val="C516BE7B545C4C7C92320B5E3BAE89C8"/>
    <w:rsid w:val="005B2031"/>
    <w:pPr>
      <w:spacing w:after="200" w:line="276" w:lineRule="auto"/>
    </w:pPr>
  </w:style>
  <w:style w:type="paragraph" w:customStyle="1" w:styleId="D39532CF4EAF472281292FFF4491B579">
    <w:name w:val="D39532CF4EAF472281292FFF4491B579"/>
    <w:rsid w:val="005B2031"/>
    <w:pPr>
      <w:spacing w:after="200" w:line="276" w:lineRule="auto"/>
    </w:pPr>
  </w:style>
  <w:style w:type="paragraph" w:customStyle="1" w:styleId="B56BF63A3FDA46E098A5DD182A023700">
    <w:name w:val="B56BF63A3FDA46E098A5DD182A023700"/>
    <w:rsid w:val="005B2031"/>
    <w:pPr>
      <w:spacing w:after="200" w:line="276" w:lineRule="auto"/>
    </w:pPr>
  </w:style>
  <w:style w:type="paragraph" w:customStyle="1" w:styleId="BF581E8068F1427290E12E2DEBDB2905">
    <w:name w:val="BF581E8068F1427290E12E2DEBDB2905"/>
    <w:rsid w:val="005B2031"/>
    <w:pPr>
      <w:spacing w:after="200" w:line="276" w:lineRule="auto"/>
    </w:pPr>
  </w:style>
  <w:style w:type="paragraph" w:customStyle="1" w:styleId="9BA9B528BC6244DF8C75F1AD662E6ED6">
    <w:name w:val="9BA9B528BC6244DF8C75F1AD662E6ED6"/>
    <w:rsid w:val="005B2031"/>
    <w:pPr>
      <w:spacing w:after="200" w:line="276" w:lineRule="auto"/>
    </w:pPr>
  </w:style>
  <w:style w:type="paragraph" w:customStyle="1" w:styleId="B73E08C70CF54C8F8B72A70E5F13CD80">
    <w:name w:val="B73E08C70CF54C8F8B72A70E5F13CD80"/>
    <w:rsid w:val="005B2031"/>
    <w:pPr>
      <w:spacing w:after="200" w:line="276" w:lineRule="auto"/>
    </w:pPr>
  </w:style>
  <w:style w:type="paragraph" w:customStyle="1" w:styleId="92E60B4D01654926B5C1DFBCE2E2F90E">
    <w:name w:val="92E60B4D01654926B5C1DFBCE2E2F90E"/>
    <w:rsid w:val="005B2031"/>
    <w:pPr>
      <w:spacing w:after="200" w:line="276" w:lineRule="auto"/>
    </w:pPr>
  </w:style>
  <w:style w:type="paragraph" w:customStyle="1" w:styleId="45A3C349CEC6483D95F00AD3ADA72A9B">
    <w:name w:val="45A3C349CEC6483D95F00AD3ADA72A9B"/>
    <w:rsid w:val="005B2031"/>
    <w:pPr>
      <w:spacing w:after="200" w:line="276" w:lineRule="auto"/>
    </w:pPr>
  </w:style>
  <w:style w:type="paragraph" w:customStyle="1" w:styleId="4597DF1ED7D9469D89D335F056819FEE">
    <w:name w:val="4597DF1ED7D9469D89D335F056819FEE"/>
    <w:rsid w:val="005B2031"/>
    <w:pPr>
      <w:spacing w:after="200" w:line="276" w:lineRule="auto"/>
    </w:pPr>
  </w:style>
  <w:style w:type="paragraph" w:customStyle="1" w:styleId="A89EE7D8B8104CA4BAEFC647332881BF">
    <w:name w:val="A89EE7D8B8104CA4BAEFC647332881BF"/>
    <w:rsid w:val="005B2031"/>
    <w:pPr>
      <w:spacing w:after="200" w:line="276" w:lineRule="auto"/>
    </w:pPr>
  </w:style>
  <w:style w:type="paragraph" w:customStyle="1" w:styleId="7F5ACEFFBE6C49E4AEEA98957F9EC9BA">
    <w:name w:val="7F5ACEFFBE6C49E4AEEA98957F9EC9BA"/>
    <w:rsid w:val="005B2031"/>
    <w:pPr>
      <w:spacing w:after="200" w:line="276" w:lineRule="auto"/>
    </w:pPr>
  </w:style>
  <w:style w:type="paragraph" w:customStyle="1" w:styleId="3F63529CB8EB44179309A09924BB24D9">
    <w:name w:val="3F63529CB8EB44179309A09924BB24D9"/>
    <w:rsid w:val="005B2031"/>
    <w:pPr>
      <w:spacing w:after="200" w:line="276" w:lineRule="auto"/>
    </w:pPr>
  </w:style>
  <w:style w:type="paragraph" w:customStyle="1" w:styleId="CA7DF385BA4D40F4B19CE288F1B4ECE2">
    <w:name w:val="CA7DF385BA4D40F4B19CE288F1B4ECE2"/>
    <w:rsid w:val="005B2031"/>
    <w:pPr>
      <w:spacing w:after="200" w:line="276" w:lineRule="auto"/>
    </w:pPr>
  </w:style>
  <w:style w:type="paragraph" w:customStyle="1" w:styleId="25501D1C1CB04E10A4A896C7CA1AE753">
    <w:name w:val="25501D1C1CB04E10A4A896C7CA1AE753"/>
    <w:rsid w:val="005B2031"/>
    <w:pPr>
      <w:spacing w:after="200" w:line="276" w:lineRule="auto"/>
    </w:pPr>
  </w:style>
  <w:style w:type="paragraph" w:customStyle="1" w:styleId="65B80983E10D47CAA439A27ED4B0DC45">
    <w:name w:val="65B80983E10D47CAA439A27ED4B0DC45"/>
    <w:rsid w:val="005B2031"/>
    <w:pPr>
      <w:spacing w:after="200" w:line="276" w:lineRule="auto"/>
    </w:pPr>
  </w:style>
  <w:style w:type="paragraph" w:customStyle="1" w:styleId="3B6E684D01AC42DCAA22970FF7FE873C">
    <w:name w:val="3B6E684D01AC42DCAA22970FF7FE873C"/>
    <w:rsid w:val="005B2031"/>
    <w:pPr>
      <w:spacing w:after="200" w:line="276" w:lineRule="auto"/>
    </w:pPr>
  </w:style>
  <w:style w:type="paragraph" w:customStyle="1" w:styleId="DDC327F7511D4E9FA1C3F0479DFF6788">
    <w:name w:val="DDC327F7511D4E9FA1C3F0479DFF6788"/>
    <w:rsid w:val="005B2031"/>
    <w:pPr>
      <w:spacing w:after="200" w:line="276" w:lineRule="auto"/>
    </w:pPr>
  </w:style>
  <w:style w:type="paragraph" w:customStyle="1" w:styleId="3F05B1AC06974A5283AC98E1E1A2AE08">
    <w:name w:val="3F05B1AC06974A5283AC98E1E1A2AE08"/>
    <w:rsid w:val="005B2031"/>
    <w:pPr>
      <w:spacing w:after="200" w:line="276" w:lineRule="auto"/>
    </w:pPr>
  </w:style>
  <w:style w:type="paragraph" w:customStyle="1" w:styleId="9E08F6241A024B849503B4A611CB580D">
    <w:name w:val="9E08F6241A024B849503B4A611CB580D"/>
    <w:rsid w:val="00CE6C31"/>
  </w:style>
  <w:style w:type="paragraph" w:customStyle="1" w:styleId="3F7CB8644B5E46AC94CE6EED1AA47E03">
    <w:name w:val="3F7CB8644B5E46AC94CE6EED1AA47E03"/>
    <w:rsid w:val="00CE6C31"/>
  </w:style>
  <w:style w:type="paragraph" w:customStyle="1" w:styleId="FDF1AAE0C0E24FA190A082B1A2315969">
    <w:name w:val="FDF1AAE0C0E24FA190A082B1A2315969"/>
    <w:rsid w:val="00CE6C31"/>
  </w:style>
  <w:style w:type="paragraph" w:customStyle="1" w:styleId="25703C5891CB4C6A878FCFB25CA99145">
    <w:name w:val="25703C5891CB4C6A878FCFB25CA99145"/>
    <w:rsid w:val="00CE6C31"/>
  </w:style>
  <w:style w:type="paragraph" w:customStyle="1" w:styleId="D379C36F0B504869AAD44105C545240D">
    <w:name w:val="D379C36F0B504869AAD44105C545240D"/>
    <w:rsid w:val="00CE6C31"/>
  </w:style>
  <w:style w:type="paragraph" w:customStyle="1" w:styleId="E42A035AD681445FB0203AAF0469E19A">
    <w:name w:val="E42A035AD681445FB0203AAF0469E19A"/>
    <w:rsid w:val="00CE6C31"/>
  </w:style>
  <w:style w:type="paragraph" w:customStyle="1" w:styleId="DC558E5E35EF482A9A0F85FC1B15960E">
    <w:name w:val="DC558E5E35EF482A9A0F85FC1B15960E"/>
    <w:rsid w:val="00F47614"/>
  </w:style>
  <w:style w:type="paragraph" w:customStyle="1" w:styleId="CB46687D98494151801214DBA9FEE50E">
    <w:name w:val="CB46687D98494151801214DBA9FEE50E"/>
    <w:rsid w:val="00F47614"/>
  </w:style>
  <w:style w:type="paragraph" w:customStyle="1" w:styleId="6FE9332B921949BAA17E3EBAACD69F4A">
    <w:name w:val="6FE9332B921949BAA17E3EBAACD69F4A"/>
    <w:rsid w:val="00F47614"/>
  </w:style>
  <w:style w:type="paragraph" w:customStyle="1" w:styleId="DAF5203532364FFB925003906570046E">
    <w:name w:val="DAF5203532364FFB925003906570046E"/>
    <w:rsid w:val="00F47614"/>
  </w:style>
  <w:style w:type="paragraph" w:customStyle="1" w:styleId="697083ABB5104350ABE14C157BD6F15B">
    <w:name w:val="697083ABB5104350ABE14C157BD6F15B"/>
    <w:rsid w:val="004458FC"/>
  </w:style>
  <w:style w:type="paragraph" w:customStyle="1" w:styleId="F2452608D5F34AE89469EC1C94640147">
    <w:name w:val="F2452608D5F34AE89469EC1C94640147"/>
    <w:rsid w:val="004458FC"/>
  </w:style>
  <w:style w:type="paragraph" w:customStyle="1" w:styleId="8BDD191BB5E243F2878E3EFFA1B23936">
    <w:name w:val="8BDD191BB5E243F2878E3EFFA1B23936"/>
    <w:rsid w:val="004458FC"/>
  </w:style>
  <w:style w:type="paragraph" w:customStyle="1" w:styleId="D331E149A094438996273EB600CCA795">
    <w:name w:val="D331E149A094438996273EB600CCA795"/>
    <w:rsid w:val="004458FC"/>
  </w:style>
  <w:style w:type="paragraph" w:customStyle="1" w:styleId="6FAA77A0D9F94E14B7CF9D8BDB32E1E5">
    <w:name w:val="6FAA77A0D9F94E14B7CF9D8BDB32E1E5"/>
    <w:rsid w:val="004458FC"/>
  </w:style>
  <w:style w:type="paragraph" w:customStyle="1" w:styleId="3871D52AF630435489BE702952639CF4">
    <w:name w:val="3871D52AF630435489BE702952639CF4"/>
    <w:rsid w:val="004458FC"/>
  </w:style>
  <w:style w:type="paragraph" w:customStyle="1" w:styleId="0F0E8FF895134AAAA863BF26371D2E06">
    <w:name w:val="0F0E8FF895134AAAA863BF26371D2E06"/>
    <w:rsid w:val="004458FC"/>
  </w:style>
  <w:style w:type="paragraph" w:customStyle="1" w:styleId="538A63EA64B7427C9CFEC1734D647A03">
    <w:name w:val="538A63EA64B7427C9CFEC1734D647A03"/>
    <w:rsid w:val="004458FC"/>
  </w:style>
  <w:style w:type="paragraph" w:customStyle="1" w:styleId="D118CC02BB334588AD390FF0776E2DED">
    <w:name w:val="D118CC02BB334588AD390FF0776E2DED"/>
    <w:rsid w:val="004458FC"/>
  </w:style>
  <w:style w:type="paragraph" w:customStyle="1" w:styleId="F7F9CABE38C545D7B92E7A9F472F240E">
    <w:name w:val="F7F9CABE38C545D7B92E7A9F472F240E"/>
    <w:rsid w:val="004458FC"/>
  </w:style>
  <w:style w:type="paragraph" w:customStyle="1" w:styleId="A241E8432A584214B1480A47F3455516">
    <w:name w:val="A241E8432A584214B1480A47F3455516"/>
    <w:rsid w:val="004458FC"/>
  </w:style>
  <w:style w:type="paragraph" w:customStyle="1" w:styleId="AA0C94087ABC4012B74ECD4BED4B42F8">
    <w:name w:val="AA0C94087ABC4012B74ECD4BED4B42F8"/>
    <w:rsid w:val="004458FC"/>
  </w:style>
  <w:style w:type="paragraph" w:customStyle="1" w:styleId="BB4576A1B573493F88B63B133995DD55">
    <w:name w:val="BB4576A1B573493F88B63B133995DD55"/>
    <w:rsid w:val="007A3463"/>
  </w:style>
  <w:style w:type="paragraph" w:customStyle="1" w:styleId="618F40D827AC487FA2DA0EE6E6E3F3E6">
    <w:name w:val="618F40D827AC487FA2DA0EE6E6E3F3E6"/>
    <w:rsid w:val="007A3463"/>
  </w:style>
  <w:style w:type="paragraph" w:customStyle="1" w:styleId="B459282F96E04D14B66A8D1244DE8AC5">
    <w:name w:val="B459282F96E04D14B66A8D1244DE8AC5"/>
    <w:rsid w:val="007A3463"/>
  </w:style>
  <w:style w:type="paragraph" w:customStyle="1" w:styleId="D09102612AE641EEBED556D3E83D9B62">
    <w:name w:val="D09102612AE641EEBED556D3E83D9B62"/>
    <w:rsid w:val="007A3463"/>
  </w:style>
  <w:style w:type="paragraph" w:customStyle="1" w:styleId="EE9D464010CD498AB42E58CC976E10A3">
    <w:name w:val="EE9D464010CD498AB42E58CC976E10A3"/>
    <w:rsid w:val="00106C3A"/>
  </w:style>
  <w:style w:type="paragraph" w:customStyle="1" w:styleId="39DBF18AD0F645958C543E6B09B9507C">
    <w:name w:val="39DBF18AD0F645958C543E6B09B9507C"/>
    <w:rsid w:val="00106C3A"/>
  </w:style>
  <w:style w:type="paragraph" w:customStyle="1" w:styleId="EA5172CDAA9648A7910145127A4D5183">
    <w:name w:val="EA5172CDAA9648A7910145127A4D5183"/>
    <w:rsid w:val="00106C3A"/>
  </w:style>
  <w:style w:type="paragraph" w:customStyle="1" w:styleId="3596AD1124E449E6A18BD5F709736435">
    <w:name w:val="3596AD1124E449E6A18BD5F709736435"/>
    <w:rsid w:val="00106C3A"/>
  </w:style>
  <w:style w:type="paragraph" w:customStyle="1" w:styleId="7F4045B2924F43D8B49D6FDFA4628CCE">
    <w:name w:val="7F4045B2924F43D8B49D6FDFA4628CCE"/>
    <w:rsid w:val="00106C3A"/>
  </w:style>
  <w:style w:type="paragraph" w:customStyle="1" w:styleId="4208DBE8587E408EB6D339B4D31FF81B">
    <w:name w:val="4208DBE8587E408EB6D339B4D31FF81B"/>
    <w:rsid w:val="00106C3A"/>
  </w:style>
  <w:style w:type="paragraph" w:customStyle="1" w:styleId="D4E075E8E4154482B0D034B390F2613C">
    <w:name w:val="D4E075E8E4154482B0D034B390F2613C"/>
    <w:rsid w:val="00106C3A"/>
  </w:style>
  <w:style w:type="paragraph" w:customStyle="1" w:styleId="6ED4B41E5B0B412D9F9A6E0E65DD7A9E">
    <w:name w:val="6ED4B41E5B0B412D9F9A6E0E65DD7A9E"/>
    <w:rsid w:val="00106C3A"/>
  </w:style>
  <w:style w:type="paragraph" w:customStyle="1" w:styleId="81ABFEEB3AF34B95BF3FAA1008A2F035">
    <w:name w:val="81ABFEEB3AF34B95BF3FAA1008A2F035"/>
    <w:rsid w:val="00106C3A"/>
  </w:style>
  <w:style w:type="paragraph" w:customStyle="1" w:styleId="841FF2A5D8AB4CD2B9DFC5C8BFD8AB84">
    <w:name w:val="841FF2A5D8AB4CD2B9DFC5C8BFD8AB84"/>
    <w:rsid w:val="00106C3A"/>
  </w:style>
  <w:style w:type="paragraph" w:customStyle="1" w:styleId="6E67DDD43F414128A4ABFA3F9FCBAAA5">
    <w:name w:val="6E67DDD43F414128A4ABFA3F9FCBAAA5"/>
    <w:rsid w:val="00106C3A"/>
  </w:style>
  <w:style w:type="paragraph" w:customStyle="1" w:styleId="350FD60E30214DA89FD3BBFA36826AD8">
    <w:name w:val="350FD60E30214DA89FD3BBFA36826AD8"/>
    <w:rsid w:val="00106C3A"/>
  </w:style>
  <w:style w:type="paragraph" w:customStyle="1" w:styleId="E46AC98B659C42E486A47A7CBDBCA0D3">
    <w:name w:val="E46AC98B659C42E486A47A7CBDBCA0D3"/>
    <w:rsid w:val="00106C3A"/>
  </w:style>
  <w:style w:type="paragraph" w:customStyle="1" w:styleId="A7756DB2670E4A2DB32DFB76D62E21F0">
    <w:name w:val="A7756DB2670E4A2DB32DFB76D62E21F0"/>
    <w:rsid w:val="00106C3A"/>
  </w:style>
  <w:style w:type="paragraph" w:customStyle="1" w:styleId="1C2E1A846D194AF1BA97B400E04E98AE">
    <w:name w:val="1C2E1A846D194AF1BA97B400E04E98AE"/>
    <w:rsid w:val="00106C3A"/>
  </w:style>
  <w:style w:type="paragraph" w:customStyle="1" w:styleId="40E07875020240F481F3C97602C9502D">
    <w:name w:val="40E07875020240F481F3C97602C9502D"/>
    <w:rsid w:val="00106C3A"/>
  </w:style>
  <w:style w:type="paragraph" w:customStyle="1" w:styleId="638347796F9D4AF58D89C36A65E988DD">
    <w:name w:val="638347796F9D4AF58D89C36A65E988DD"/>
    <w:rsid w:val="00106C3A"/>
  </w:style>
  <w:style w:type="paragraph" w:customStyle="1" w:styleId="9A4EFCEED2A34D42886C19D4E3F2EC07">
    <w:name w:val="9A4EFCEED2A34D42886C19D4E3F2EC07"/>
    <w:rsid w:val="00106C3A"/>
  </w:style>
  <w:style w:type="paragraph" w:customStyle="1" w:styleId="08235AA5BE4046DEB30606D23F6A5EDD">
    <w:name w:val="08235AA5BE4046DEB30606D23F6A5EDD"/>
    <w:rsid w:val="00106C3A"/>
  </w:style>
  <w:style w:type="paragraph" w:customStyle="1" w:styleId="A75E669BD2454555AACEA3B0BD70B074">
    <w:name w:val="A75E669BD2454555AACEA3B0BD70B074"/>
    <w:rsid w:val="00106C3A"/>
  </w:style>
  <w:style w:type="paragraph" w:customStyle="1" w:styleId="B02CA782300F4BBF885E4C3FEF8D2B01">
    <w:name w:val="B02CA782300F4BBF885E4C3FEF8D2B01"/>
    <w:rsid w:val="00106C3A"/>
  </w:style>
  <w:style w:type="paragraph" w:customStyle="1" w:styleId="56426F9D80F24F3C9DC2769ED9891091">
    <w:name w:val="56426F9D80F24F3C9DC2769ED9891091"/>
    <w:rsid w:val="00106C3A"/>
  </w:style>
  <w:style w:type="paragraph" w:customStyle="1" w:styleId="943143FD1A464D97A5034C5F583E46F0">
    <w:name w:val="943143FD1A464D97A5034C5F583E46F0"/>
    <w:rsid w:val="00106C3A"/>
  </w:style>
  <w:style w:type="paragraph" w:customStyle="1" w:styleId="50FC759A5A244238BC19A13892270436">
    <w:name w:val="50FC759A5A244238BC19A13892270436"/>
    <w:rsid w:val="00106C3A"/>
  </w:style>
  <w:style w:type="paragraph" w:customStyle="1" w:styleId="5C78CB25516E49ED8D4B6B4BF0DC9EF6">
    <w:name w:val="5C78CB25516E49ED8D4B6B4BF0DC9EF6"/>
    <w:rsid w:val="00106C3A"/>
  </w:style>
  <w:style w:type="paragraph" w:customStyle="1" w:styleId="3AEA0874AA944F6CA811B0E127C8571E">
    <w:name w:val="3AEA0874AA944F6CA811B0E127C8571E"/>
    <w:rsid w:val="00106C3A"/>
  </w:style>
  <w:style w:type="paragraph" w:customStyle="1" w:styleId="8C4E1EB4D6004A0380DF34262CE0AAA2">
    <w:name w:val="8C4E1EB4D6004A0380DF34262CE0AAA2"/>
    <w:rsid w:val="00106C3A"/>
  </w:style>
  <w:style w:type="paragraph" w:customStyle="1" w:styleId="AD952C6ED25249F1AD836A4292EDE366">
    <w:name w:val="AD952C6ED25249F1AD836A4292EDE366"/>
    <w:rsid w:val="00106C3A"/>
  </w:style>
  <w:style w:type="paragraph" w:customStyle="1" w:styleId="3C2130F218604B76B60A5A84B8DEBFCC">
    <w:name w:val="3C2130F218604B76B60A5A84B8DEBFCC"/>
    <w:rsid w:val="00106C3A"/>
  </w:style>
  <w:style w:type="paragraph" w:customStyle="1" w:styleId="EE2650C8AC7B4E1B9D4876C4CD4DE2C1">
    <w:name w:val="EE2650C8AC7B4E1B9D4876C4CD4DE2C1"/>
    <w:rsid w:val="00106C3A"/>
  </w:style>
  <w:style w:type="paragraph" w:customStyle="1" w:styleId="7E6AC06B9A8A4D229572B4564795A889">
    <w:name w:val="7E6AC06B9A8A4D229572B4564795A889"/>
    <w:rsid w:val="00106C3A"/>
  </w:style>
  <w:style w:type="paragraph" w:customStyle="1" w:styleId="0FB314F003B749FBA689B87CD46B43C6">
    <w:name w:val="0FB314F003B749FBA689B87CD46B43C6"/>
    <w:rsid w:val="00106C3A"/>
  </w:style>
  <w:style w:type="paragraph" w:customStyle="1" w:styleId="CC7C40377DD2492E9000CA662290CA4B">
    <w:name w:val="CC7C40377DD2492E9000CA662290CA4B"/>
    <w:rsid w:val="00106C3A"/>
  </w:style>
  <w:style w:type="paragraph" w:customStyle="1" w:styleId="D3743287447D43528AD58E094E9CFD53">
    <w:name w:val="D3743287447D43528AD58E094E9CFD53"/>
    <w:rsid w:val="00106C3A"/>
  </w:style>
  <w:style w:type="paragraph" w:customStyle="1" w:styleId="A96BC42242214E6596D30C41D3F0D1B4">
    <w:name w:val="A96BC42242214E6596D30C41D3F0D1B4"/>
    <w:rsid w:val="00106C3A"/>
  </w:style>
  <w:style w:type="paragraph" w:customStyle="1" w:styleId="261A1C4AD24643BFBFF342CE30007C95">
    <w:name w:val="261A1C4AD24643BFBFF342CE30007C95"/>
    <w:rsid w:val="00106C3A"/>
  </w:style>
  <w:style w:type="paragraph" w:customStyle="1" w:styleId="50F4A170730D4BD8A3A2F655DD4E228A">
    <w:name w:val="50F4A170730D4BD8A3A2F655DD4E228A"/>
    <w:rsid w:val="00106C3A"/>
  </w:style>
  <w:style w:type="paragraph" w:customStyle="1" w:styleId="C1B76A5F72B041B88917273A4EAFDEA3">
    <w:name w:val="C1B76A5F72B041B88917273A4EAFDEA3"/>
    <w:rsid w:val="00106C3A"/>
  </w:style>
  <w:style w:type="paragraph" w:customStyle="1" w:styleId="7CC163815FF84182943CACAC8D094324">
    <w:name w:val="7CC163815FF84182943CACAC8D094324"/>
    <w:rsid w:val="00106C3A"/>
  </w:style>
  <w:style w:type="paragraph" w:customStyle="1" w:styleId="8E7C475424DA48EA873AA840773D708D">
    <w:name w:val="8E7C475424DA48EA873AA840773D708D"/>
    <w:rsid w:val="00106C3A"/>
  </w:style>
  <w:style w:type="paragraph" w:customStyle="1" w:styleId="176D25DCC56C48E18ACAD8F2D581B8C7">
    <w:name w:val="176D25DCC56C48E18ACAD8F2D581B8C7"/>
    <w:rsid w:val="00106C3A"/>
  </w:style>
  <w:style w:type="paragraph" w:customStyle="1" w:styleId="EB00EAEE178D4702A521981E596F0245">
    <w:name w:val="EB00EAEE178D4702A521981E596F0245"/>
    <w:rsid w:val="00106C3A"/>
  </w:style>
  <w:style w:type="paragraph" w:customStyle="1" w:styleId="AB7B7E16608943FEA3C604FFA987EF97">
    <w:name w:val="AB7B7E16608943FEA3C604FFA987EF97"/>
    <w:rsid w:val="00106C3A"/>
  </w:style>
  <w:style w:type="paragraph" w:customStyle="1" w:styleId="724E310119574BD99BD71F3AA18C2B87">
    <w:name w:val="724E310119574BD99BD71F3AA18C2B87"/>
    <w:rsid w:val="00106C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Resume">
      <a:majorFont>
        <a:latin typeface="Franklin Gothic Medium"/>
        <a:ea typeface=""/>
        <a:cs typeface=""/>
      </a:majorFont>
      <a:minorFont>
        <a:latin typeface="Arial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D473F2-88E6-472D-8B39-3543FF83331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D42749-7887-4F63-AA79-F7B6EACA2F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 resume.dotx</Template>
  <TotalTime>88</TotalTime>
  <Pages>1</Pages>
  <Words>395</Words>
  <Characters>2255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Eli Bosley</dc:creator>
  <cp:lastModifiedBy>Eli Bosley</cp:lastModifiedBy>
  <cp:revision>23</cp:revision>
  <cp:lastPrinted>2016-03-02T03:58:00Z</cp:lastPrinted>
  <dcterms:created xsi:type="dcterms:W3CDTF">2016-03-02T03:18:00Z</dcterms:created>
  <dcterms:modified xsi:type="dcterms:W3CDTF">2016-07-20T14:52:00Z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TC034566219991</vt:lpwstr>
  </property>
</Properties>
</file>